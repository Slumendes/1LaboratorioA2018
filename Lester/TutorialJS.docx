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rsidR="007739EF" w:rsidRDefault="007739EF" w:rsidP="007739EF">
          <w:pPr>
            <w:ind w:left="1440" w:hanging="720"/>
            <w:jc w:val="center"/>
            <w:rPr>
              <w:noProof/>
              <w:lang w:val="es-ES"/>
            </w:rPr>
          </w:pPr>
        </w:p>
        <w:p w:rsidR="007739EF" w:rsidRDefault="007739EF" w:rsidP="007739EF">
          <w:pPr>
            <w:ind w:left="1440" w:hanging="720"/>
            <w:jc w:val="center"/>
            <w:rPr>
              <w:noProof/>
              <w:lang w:val="es-ES"/>
            </w:rPr>
          </w:pPr>
        </w:p>
        <w:p w:rsidR="00150D59" w:rsidRDefault="00BD56E8" w:rsidP="007739EF">
          <w:pPr>
            <w:ind w:left="1440" w:hanging="720"/>
            <w:jc w:val="center"/>
            <w:rPr>
              <w:noProof/>
              <w:sz w:val="160"/>
              <w:lang w:val="es-ES"/>
            </w:rPr>
          </w:pPr>
          <w:r>
            <w:rPr>
              <w:noProof/>
              <w:sz w:val="160"/>
              <w:lang w:val="es-GT" w:eastAsia="es-GT"/>
            </w:rPr>
            <mc:AlternateContent>
              <mc:Choice Requires="wps">
                <w:drawing>
                  <wp:anchor distT="0" distB="0" distL="114300" distR="114300" simplePos="0" relativeHeight="251660286" behindDoc="1" locked="0" layoutInCell="1" allowOverlap="1">
                    <wp:simplePos x="0" y="0"/>
                    <wp:positionH relativeFrom="column">
                      <wp:posOffset>539115</wp:posOffset>
                    </wp:positionH>
                    <wp:positionV relativeFrom="paragraph">
                      <wp:posOffset>1524000</wp:posOffset>
                    </wp:positionV>
                    <wp:extent cx="5048250" cy="2895600"/>
                    <wp:effectExtent l="0" t="0" r="19050" b="19050"/>
                    <wp:wrapNone/>
                    <wp:docPr id="411" name="Redondear rectángulo de esquina diagonal 411"/>
                    <wp:cNvGraphicFramePr/>
                    <a:graphic xmlns:a="http://schemas.openxmlformats.org/drawingml/2006/main">
                      <a:graphicData uri="http://schemas.microsoft.com/office/word/2010/wordprocessingShape">
                        <wps:wsp>
                          <wps:cNvSpPr/>
                          <wps:spPr>
                            <a:xfrm>
                              <a:off x="0" y="0"/>
                              <a:ext cx="5048250" cy="28956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1CAD2" id="Redondear rectángulo de esquina diagonal 411" o:spid="_x0000_s1026" style="position:absolute;margin-left:42.45pt;margin-top:120pt;width:397.5pt;height:228pt;z-index:-251656194;visibility:visible;mso-wrap-style:square;mso-wrap-distance-left:9pt;mso-wrap-distance-top:0;mso-wrap-distance-right:9pt;mso-wrap-distance-bottom:0;mso-position-horizontal:absolute;mso-position-horizontal-relative:text;mso-position-vertical:absolute;mso-position-vertical-relative:text;v-text-anchor:middle" coordsize="5048250,289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" path="m482610,l5048250,r,l5048250,2412990v,266538,-216072,482610,-482610,482610l,2895600r,l,482610c,216072,216072,,482610,xe" fillcolor="#5b9bd5 [3204]" strokecolor="#1f4d78 [1604]" strokeweight="1pt">
                    <v:stroke joinstyle="miter"/>
                    <v:path arrowok="t" o:connecttype="custom" o:connectlocs="482610,0;5048250,0;5048250,0;5048250,2412990;4565640,2895600;0,2895600;0,2895600;0,482610;482610,0" o:connectangles="0,0,0,0,0,0,0,0,0"/>
                  </v:shape>
                </w:pict>
              </mc:Fallback>
            </mc:AlternateContent>
          </w:r>
          <w:r w:rsidR="007739EF" w:rsidRPr="007739EF">
            <w:rPr>
              <w:noProof/>
              <w:sz w:val="160"/>
              <w:lang w:val="es-GT" w:eastAsia="es-GT"/>
            </w:rPr>
            <w:drawing>
              <wp:anchor distT="0" distB="0" distL="114300" distR="114300" simplePos="0" relativeHeight="251728896" behindDoc="1" locked="0" layoutInCell="1" allowOverlap="1" wp14:anchorId="5920051E" wp14:editId="3C71332E">
                <wp:simplePos x="0" y="0"/>
                <wp:positionH relativeFrom="column">
                  <wp:posOffset>-1289685</wp:posOffset>
                </wp:positionH>
                <wp:positionV relativeFrom="paragraph">
                  <wp:posOffset>-1623695</wp:posOffset>
                </wp:positionV>
                <wp:extent cx="8688906" cy="13458190"/>
                <wp:effectExtent l="0" t="0" r="0" b="0"/>
                <wp:wrapNone/>
                <wp:docPr id="410" name="Imagen 410" descr="Resultado de imagen para fondos difumi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sultado de imagen para fondos difumina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177" cy="134740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9EF" w:rsidRPr="007739EF">
            <w:rPr>
              <w:noProof/>
              <w:sz w:val="160"/>
              <w:lang w:val="es-ES"/>
            </w:rPr>
            <w:t>TutorialJS</w:t>
          </w:r>
        </w:p>
        <w:p w:rsidR="007739EF" w:rsidRPr="007739EF" w:rsidRDefault="007739EF" w:rsidP="007739EF">
          <w:pPr>
            <w:ind w:left="1440" w:hanging="720"/>
            <w:jc w:val="center"/>
            <w:rPr>
              <w:noProof/>
              <w:sz w:val="160"/>
              <w:lang w:val="es-ES"/>
            </w:rPr>
          </w:pPr>
          <w:r>
            <w:rPr>
              <w:noProof/>
              <w:sz w:val="160"/>
              <w:lang w:val="es-ES"/>
            </w:rPr>
            <w:t>2018</w:t>
          </w:r>
        </w:p>
        <w:p w:rsidR="00150D59" w:rsidRPr="002C67AD" w:rsidRDefault="00150D59">
          <w:pPr>
            <w:rPr>
              <w:noProof/>
              <w:lang w:val="es-ES"/>
            </w:rPr>
          </w:pPr>
        </w:p>
        <w:p w:rsidR="00150D59" w:rsidRPr="002C67AD" w:rsidRDefault="00150D59">
          <w:pPr>
            <w:rPr>
              <w:noProof/>
              <w:lang w:val="es-ES"/>
            </w:rPr>
          </w:pPr>
        </w:p>
        <w:p w:rsidR="00150D59" w:rsidRPr="002C67AD" w:rsidRDefault="00150D59">
          <w:pPr>
            <w:rPr>
              <w:noProof/>
              <w:lang w:val="es-ES"/>
            </w:rPr>
          </w:pPr>
        </w:p>
        <w:p w:rsidR="00150D59" w:rsidRPr="002C67AD" w:rsidRDefault="00150D59">
          <w:pPr>
            <w:spacing w:after="70"/>
            <w:rPr>
              <w:noProof/>
              <w:lang w:val="es-ES"/>
            </w:rPr>
          </w:pPr>
          <w:r w:rsidRPr="002C67AD">
            <w:rPr>
              <w:noProof/>
              <w:lang w:val="es-ES"/>
            </w:rPr>
            <w:br w:type="page"/>
          </w:r>
        </w:p>
      </w:sdtContent>
    </w:sdt>
    <w:p w:rsidR="00BB566E" w:rsidRDefault="00C00076" w:rsidP="008E7B19">
      <w:pPr>
        <w:pStyle w:val="Instrucciones"/>
        <w:ind w:left="720"/>
        <w:jc w:val="center"/>
        <w:rPr>
          <w:rFonts w:ascii="Arial" w:hAnsi="Arial" w:cs="Arial"/>
          <w:noProof/>
          <w:sz w:val="52"/>
          <w:szCs w:val="52"/>
          <w:lang w:val="es-ES"/>
        </w:rPr>
      </w:pPr>
      <w:r>
        <w:rPr>
          <w:noProof/>
          <w:lang w:val="es-GT" w:eastAsia="es-GT"/>
        </w:rPr>
        <w:lastRenderedPageBreak/>
        <mc:AlternateContent>
          <mc:Choice Requires="wps">
            <w:drawing>
              <wp:anchor distT="4294967295" distB="4294967295" distL="114300" distR="114300" simplePos="0" relativeHeight="251684864" behindDoc="0" locked="0" layoutInCell="1" allowOverlap="1" wp14:anchorId="412DC398" wp14:editId="13B57C42">
                <wp:simplePos x="0" y="0"/>
                <wp:positionH relativeFrom="page">
                  <wp:posOffset>2937510</wp:posOffset>
                </wp:positionH>
                <wp:positionV relativeFrom="page">
                  <wp:posOffset>899795</wp:posOffset>
                </wp:positionV>
                <wp:extent cx="5943600" cy="0"/>
                <wp:effectExtent l="0" t="0" r="19050" b="19050"/>
                <wp:wrapNone/>
                <wp:docPr id="384" name="Conector recto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4BE69C" id="Conector recto 384" o:spid="_x0000_s1026" style="position:absolute;z-index:251684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231.3pt,70.85pt" to="699.3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" strokecolor="black [3200]" strokeweight=".5pt">
                <v:stroke joinstyle="miter"/>
                <o:lock v:ext="edit" shapetype="f"/>
                <w10:wrap anchorx="page" anchory="page"/>
              </v:line>
            </w:pict>
          </mc:Fallback>
        </mc:AlternateContent>
      </w:r>
    </w:p>
    <w:p w:rsidR="00C35583" w:rsidRDefault="00C35583" w:rsidP="008E7B19">
      <w:pPr>
        <w:pStyle w:val="Instrucciones"/>
        <w:ind w:left="720"/>
        <w:jc w:val="center"/>
        <w:rPr>
          <w:rFonts w:ascii="Arial" w:hAnsi="Arial" w:cs="Arial"/>
          <w:noProof/>
          <w:sz w:val="52"/>
          <w:szCs w:val="52"/>
          <w:lang w:val="es-ES"/>
        </w:rPr>
      </w:pPr>
    </w:p>
    <w:p w:rsidR="00C35583" w:rsidRPr="008E7B19" w:rsidRDefault="00C35583" w:rsidP="008E7B19">
      <w:pPr>
        <w:pStyle w:val="Instrucciones"/>
        <w:ind w:left="720"/>
        <w:jc w:val="center"/>
        <w:rPr>
          <w:rFonts w:ascii="Arial" w:hAnsi="Arial" w:cs="Arial"/>
          <w:noProof/>
          <w:sz w:val="52"/>
          <w:szCs w:val="52"/>
          <w:lang w:val="es-ES"/>
        </w:rPr>
      </w:pPr>
    </w:p>
    <w:p w:rsidR="008E7B19" w:rsidRDefault="00C35583" w:rsidP="00D902AC">
      <w:pPr>
        <w:pStyle w:val="Instrucciones"/>
        <w:ind w:left="720"/>
        <w:rPr>
          <w:noProof/>
          <w:lang w:val="es-ES"/>
        </w:rPr>
      </w:pPr>
      <w:r>
        <w:rPr>
          <w:noProof/>
          <w:lang w:val="es-GT" w:eastAsia="es-GT"/>
        </w:rPr>
        <mc:AlternateContent>
          <mc:Choice Requires="wps">
            <w:drawing>
              <wp:anchor distT="0" distB="0" distL="114300" distR="114300" simplePos="0" relativeHeight="251676672" behindDoc="1" locked="0" layoutInCell="1" allowOverlap="1" wp14:anchorId="7B6EDD4E" wp14:editId="672CE2AF">
                <wp:simplePos x="0" y="0"/>
                <wp:positionH relativeFrom="column">
                  <wp:posOffset>0</wp:posOffset>
                </wp:positionH>
                <wp:positionV relativeFrom="paragraph">
                  <wp:posOffset>326390</wp:posOffset>
                </wp:positionV>
                <wp:extent cx="6044540" cy="890649"/>
                <wp:effectExtent l="0" t="0" r="13970" b="24130"/>
                <wp:wrapNone/>
                <wp:docPr id="25" name="Recortar rectángulo de esquina diagonal 25"/>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6C5D42" id="Recortar rectángulo de esquina diagonal 25" o:spid="_x0000_s1026" style="position:absolute;margin-left:0;margin-top:25.7pt;width:475.95pt;height:70.1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p>
    <w:p w:rsidR="008E7B19" w:rsidRDefault="008E7B19" w:rsidP="00D902AC">
      <w:pPr>
        <w:pStyle w:val="Instrucciones"/>
        <w:ind w:left="720"/>
        <w:rPr>
          <w:noProof/>
          <w:lang w:val="es-ES"/>
        </w:rPr>
      </w:pPr>
    </w:p>
    <w:p w:rsidR="008E7B19" w:rsidRPr="00C35583" w:rsidRDefault="00C35583" w:rsidP="00D902AC">
      <w:pPr>
        <w:pStyle w:val="Instrucciones"/>
        <w:ind w:left="720"/>
        <w:rPr>
          <w:noProof/>
          <w:sz w:val="48"/>
          <w:lang w:val="es-ES"/>
        </w:rPr>
      </w:pPr>
      <w:r>
        <w:rPr>
          <w:noProof/>
          <w:sz w:val="48"/>
          <w:lang w:val="es-ES"/>
        </w:rPr>
        <w:t xml:space="preserve">                       </w:t>
      </w:r>
      <w:r w:rsidRPr="00C35583">
        <w:rPr>
          <w:noProof/>
          <w:sz w:val="48"/>
          <w:lang w:val="es-ES"/>
        </w:rPr>
        <w:t>Indice</w:t>
      </w:r>
    </w:p>
    <w:p w:rsidR="008E7B19" w:rsidRDefault="008E7B19" w:rsidP="00D902AC">
      <w:pPr>
        <w:pStyle w:val="Instrucciones"/>
        <w:ind w:left="720"/>
        <w:rPr>
          <w:noProof/>
          <w:lang w:val="es-ES"/>
        </w:rPr>
      </w:pPr>
    </w:p>
    <w:p w:rsidR="008E7B19" w:rsidRDefault="00762622" w:rsidP="00C35583">
      <w:pPr>
        <w:pStyle w:val="Instrucciones"/>
        <w:numPr>
          <w:ilvl w:val="0"/>
          <w:numId w:val="5"/>
        </w:numPr>
        <w:rPr>
          <w:noProof/>
          <w:lang w:val="es-ES"/>
        </w:rPr>
      </w:pPr>
      <w:hyperlink w:anchor="AngularJS" w:history="1">
        <w:r w:rsidR="00C35583" w:rsidRPr="00762622">
          <w:rPr>
            <w:rStyle w:val="Hipervnculo"/>
            <w:noProof/>
            <w:color w:val="000000" w:themeColor="text1"/>
            <w:u w:val="none"/>
            <w:lang w:val="es-ES"/>
          </w:rPr>
          <w:t>AngularJS</w:t>
        </w:r>
      </w:hyperlink>
      <w:r w:rsidR="00C35583">
        <w:rPr>
          <w:noProof/>
          <w:lang w:val="es-ES"/>
        </w:rPr>
        <w:t>…………………………………………………………………………………………………</w:t>
      </w:r>
      <w:r w:rsidR="00C00076">
        <w:rPr>
          <w:noProof/>
          <w:lang w:val="es-ES"/>
        </w:rPr>
        <w:t>2</w:t>
      </w:r>
    </w:p>
    <w:p w:rsidR="00C35583" w:rsidRDefault="00762622" w:rsidP="00C35583">
      <w:pPr>
        <w:pStyle w:val="Instrucciones"/>
        <w:numPr>
          <w:ilvl w:val="0"/>
          <w:numId w:val="5"/>
        </w:numPr>
        <w:rPr>
          <w:noProof/>
          <w:lang w:val="es-ES"/>
        </w:rPr>
      </w:pPr>
      <w:hyperlink w:anchor="Directivas" w:history="1">
        <w:r w:rsidR="00C35583" w:rsidRPr="00762622">
          <w:rPr>
            <w:rStyle w:val="Hipervnculo"/>
            <w:noProof/>
            <w:color w:val="000000" w:themeColor="text1"/>
            <w:u w:val="none"/>
            <w:lang w:val="es-ES"/>
          </w:rPr>
          <w:t>Direcctivas en AngularJS</w:t>
        </w:r>
      </w:hyperlink>
      <w:r w:rsidR="00C35583">
        <w:rPr>
          <w:noProof/>
          <w:lang w:val="es-ES"/>
        </w:rPr>
        <w:t>………………………………………………………………………………</w:t>
      </w:r>
      <w:r w:rsidR="00C00076">
        <w:rPr>
          <w:noProof/>
          <w:lang w:val="es-ES"/>
        </w:rPr>
        <w:t>3</w:t>
      </w:r>
    </w:p>
    <w:p w:rsidR="00C35583" w:rsidRDefault="00762622" w:rsidP="00C35583">
      <w:pPr>
        <w:pStyle w:val="Instrucciones"/>
        <w:numPr>
          <w:ilvl w:val="0"/>
          <w:numId w:val="5"/>
        </w:numPr>
        <w:rPr>
          <w:noProof/>
          <w:lang w:val="es-ES"/>
        </w:rPr>
      </w:pPr>
      <w:hyperlink w:anchor="IonicJS" w:history="1">
        <w:r w:rsidR="00C35583" w:rsidRPr="00762622">
          <w:rPr>
            <w:rStyle w:val="Hipervnculo"/>
            <w:noProof/>
            <w:color w:val="000000" w:themeColor="text1"/>
            <w:u w:val="none"/>
            <w:lang w:val="es-ES"/>
          </w:rPr>
          <w:t>IonicJS</w:t>
        </w:r>
      </w:hyperlink>
      <w:r w:rsidR="00C35583">
        <w:rPr>
          <w:noProof/>
          <w:lang w:val="es-ES"/>
        </w:rPr>
        <w:t>………………………………………………………………………………………………………….</w:t>
      </w:r>
      <w:r w:rsidR="00BE0ECF">
        <w:rPr>
          <w:noProof/>
          <w:lang w:val="es-ES"/>
        </w:rPr>
        <w:t>11</w:t>
      </w:r>
    </w:p>
    <w:p w:rsidR="00C35583" w:rsidRDefault="00762622" w:rsidP="00C35583">
      <w:pPr>
        <w:pStyle w:val="Instrucciones"/>
        <w:numPr>
          <w:ilvl w:val="0"/>
          <w:numId w:val="5"/>
        </w:numPr>
        <w:rPr>
          <w:noProof/>
          <w:lang w:val="es-ES"/>
        </w:rPr>
      </w:pPr>
      <w:hyperlink w:anchor="codova" w:history="1">
        <w:r w:rsidR="00C35583" w:rsidRPr="00762622">
          <w:rPr>
            <w:rStyle w:val="Hipervnculo"/>
            <w:noProof/>
            <w:color w:val="000000" w:themeColor="text1"/>
            <w:u w:val="none"/>
            <w:lang w:val="es-ES"/>
          </w:rPr>
          <w:t>Cordova</w:t>
        </w:r>
      </w:hyperlink>
      <w:r w:rsidR="00C35583">
        <w:rPr>
          <w:noProof/>
          <w:lang w:val="es-ES"/>
        </w:rPr>
        <w:t>………………………………………………………………………………………………………</w:t>
      </w:r>
      <w:r w:rsidR="00BE0ECF">
        <w:rPr>
          <w:noProof/>
          <w:lang w:val="es-ES"/>
        </w:rPr>
        <w:t>16</w:t>
      </w:r>
    </w:p>
    <w:p w:rsidR="00C35583" w:rsidRDefault="00762622" w:rsidP="00C35583">
      <w:pPr>
        <w:pStyle w:val="Instrucciones"/>
        <w:numPr>
          <w:ilvl w:val="0"/>
          <w:numId w:val="5"/>
        </w:numPr>
        <w:rPr>
          <w:noProof/>
          <w:lang w:val="es-ES"/>
        </w:rPr>
      </w:pPr>
      <w:hyperlink w:anchor="android" w:history="1">
        <w:r w:rsidR="00C35583" w:rsidRPr="00762622">
          <w:rPr>
            <w:rStyle w:val="Hipervnculo"/>
            <w:noProof/>
            <w:color w:val="000000" w:themeColor="text1"/>
            <w:u w:val="none"/>
            <w:lang w:val="es-ES"/>
          </w:rPr>
          <w:t>Android</w:t>
        </w:r>
      </w:hyperlink>
      <w:r w:rsidR="00C35583">
        <w:rPr>
          <w:noProof/>
          <w:lang w:val="es-ES"/>
        </w:rPr>
        <w:t>………………………………………………………………………………………………………</w:t>
      </w:r>
      <w:r w:rsidR="00BE0ECF">
        <w:rPr>
          <w:noProof/>
          <w:lang w:val="es-ES"/>
        </w:rPr>
        <w:t>17</w:t>
      </w:r>
    </w:p>
    <w:p w:rsidR="00C35583" w:rsidRDefault="00762622" w:rsidP="00C35583">
      <w:pPr>
        <w:pStyle w:val="Instrucciones"/>
        <w:numPr>
          <w:ilvl w:val="0"/>
          <w:numId w:val="5"/>
        </w:numPr>
        <w:rPr>
          <w:noProof/>
          <w:lang w:val="es-ES"/>
        </w:rPr>
      </w:pPr>
      <w:hyperlink w:anchor="ios" w:history="1">
        <w:r w:rsidR="00C35583" w:rsidRPr="00762622">
          <w:rPr>
            <w:rStyle w:val="Hipervnculo"/>
            <w:noProof/>
            <w:color w:val="000000" w:themeColor="text1"/>
            <w:u w:val="none"/>
            <w:lang w:val="es-ES"/>
          </w:rPr>
          <w:t>IOS</w:t>
        </w:r>
      </w:hyperlink>
      <w:r w:rsidR="00C35583">
        <w:rPr>
          <w:noProof/>
          <w:lang w:val="es-ES"/>
        </w:rPr>
        <w:t>………………………………………………………………………………………………………………</w:t>
      </w:r>
      <w:r w:rsidR="00BE0ECF">
        <w:rPr>
          <w:noProof/>
          <w:lang w:val="es-ES"/>
        </w:rPr>
        <w:t>18</w:t>
      </w:r>
    </w:p>
    <w:p w:rsidR="00C35583" w:rsidRDefault="00762622" w:rsidP="00C35583">
      <w:pPr>
        <w:pStyle w:val="Instrucciones"/>
        <w:numPr>
          <w:ilvl w:val="0"/>
          <w:numId w:val="5"/>
        </w:numPr>
        <w:rPr>
          <w:noProof/>
          <w:lang w:val="es-ES"/>
        </w:rPr>
      </w:pPr>
      <w:hyperlink w:anchor="firbase" w:history="1">
        <w:r w:rsidR="00C35583" w:rsidRPr="00762622">
          <w:rPr>
            <w:rStyle w:val="Hipervnculo"/>
            <w:noProof/>
            <w:color w:val="000000" w:themeColor="text1"/>
            <w:u w:val="none"/>
            <w:lang w:val="es-ES"/>
          </w:rPr>
          <w:t>Firebase</w:t>
        </w:r>
      </w:hyperlink>
      <w:r w:rsidR="00C35583">
        <w:rPr>
          <w:noProof/>
          <w:lang w:val="es-ES"/>
        </w:rPr>
        <w:t>………………………………………………………………………………………………………</w:t>
      </w:r>
      <w:r w:rsidR="00BE0ECF">
        <w:rPr>
          <w:noProof/>
          <w:lang w:val="es-ES"/>
        </w:rPr>
        <w:t>19</w:t>
      </w:r>
    </w:p>
    <w:p w:rsidR="00BE0ECF" w:rsidRDefault="00762622" w:rsidP="00C35583">
      <w:pPr>
        <w:pStyle w:val="Instrucciones"/>
        <w:numPr>
          <w:ilvl w:val="0"/>
          <w:numId w:val="5"/>
        </w:numPr>
        <w:rPr>
          <w:noProof/>
          <w:lang w:val="es-ES"/>
        </w:rPr>
      </w:pPr>
      <w:hyperlink w:anchor="recomendaciones" w:history="1">
        <w:r w:rsidR="00BE0ECF" w:rsidRPr="00762622">
          <w:rPr>
            <w:rStyle w:val="Hipervnculo"/>
            <w:noProof/>
            <w:color w:val="000000" w:themeColor="text1"/>
            <w:u w:val="none"/>
            <w:lang w:val="es-ES"/>
          </w:rPr>
          <w:t>Recomendaciones</w:t>
        </w:r>
      </w:hyperlink>
      <w:r w:rsidR="00BE0ECF">
        <w:rPr>
          <w:noProof/>
          <w:lang w:val="es-ES"/>
        </w:rPr>
        <w:t>………………………………………………………………………………………</w:t>
      </w:r>
      <w:r w:rsidR="00B76DE4">
        <w:rPr>
          <w:noProof/>
          <w:lang w:val="es-ES"/>
        </w:rPr>
        <w:t>21</w:t>
      </w:r>
    </w:p>
    <w:p w:rsidR="00BE0ECF" w:rsidRDefault="00B76DE4" w:rsidP="00C35583">
      <w:pPr>
        <w:pStyle w:val="Instrucciones"/>
        <w:numPr>
          <w:ilvl w:val="0"/>
          <w:numId w:val="5"/>
        </w:numPr>
        <w:rPr>
          <w:noProof/>
          <w:lang w:val="es-ES"/>
        </w:rPr>
      </w:pPr>
      <w:hyperlink w:anchor="infografias" w:history="1">
        <w:r w:rsidR="00BE0ECF" w:rsidRPr="00B76DE4">
          <w:rPr>
            <w:rStyle w:val="Hipervnculo"/>
            <w:noProof/>
            <w:color w:val="000000" w:themeColor="text1"/>
            <w:u w:val="none"/>
            <w:lang w:val="es-ES"/>
          </w:rPr>
          <w:t>Infografias</w:t>
        </w:r>
      </w:hyperlink>
      <w:r w:rsidR="00BE0ECF">
        <w:rPr>
          <w:noProof/>
          <w:lang w:val="es-ES"/>
        </w:rPr>
        <w:t>……………………………………………………………………………………………………</w:t>
      </w:r>
      <w:r>
        <w:rPr>
          <w:noProof/>
          <w:lang w:val="es-ES"/>
        </w:rPr>
        <w:t>22</w:t>
      </w:r>
    </w:p>
    <w:p w:rsidR="008E7B19" w:rsidRDefault="008E7B19" w:rsidP="00D902AC">
      <w:pPr>
        <w:pStyle w:val="Instrucciones"/>
        <w:ind w:left="720"/>
        <w:rPr>
          <w:noProof/>
          <w:lang w:val="es-ES"/>
        </w:rPr>
      </w:pPr>
    </w:p>
    <w:p w:rsidR="008E7B19" w:rsidRDefault="008E7B19" w:rsidP="00D902AC">
      <w:pPr>
        <w:pStyle w:val="Instrucciones"/>
        <w:ind w:left="720"/>
        <w:rPr>
          <w:noProof/>
          <w:lang w:val="es-ES"/>
        </w:rPr>
      </w:pPr>
    </w:p>
    <w:p w:rsidR="008E7B19" w:rsidRDefault="008E7B19" w:rsidP="00B76DE4">
      <w:pPr>
        <w:pStyle w:val="Instrucciones"/>
        <w:rPr>
          <w:noProof/>
          <w:lang w:val="es-ES"/>
        </w:rPr>
      </w:pPr>
    </w:p>
    <w:p w:rsidR="008E7B19" w:rsidRDefault="008E7B19" w:rsidP="00D902AC">
      <w:pPr>
        <w:pStyle w:val="Instrucciones"/>
        <w:ind w:left="720"/>
        <w:rPr>
          <w:noProof/>
          <w:lang w:val="es-ES"/>
        </w:rPr>
      </w:pPr>
    </w:p>
    <w:p w:rsidR="00762622" w:rsidRDefault="00762622" w:rsidP="00762622">
      <w:pPr>
        <w:pStyle w:val="Piedepgina"/>
        <w:rPr>
          <w:noProof/>
          <w:lang w:val="es-ES" w:eastAsia="ja-JP"/>
        </w:rPr>
      </w:pPr>
    </w:p>
    <w:p w:rsidR="00762622" w:rsidRDefault="00762622" w:rsidP="00762622">
      <w:pPr>
        <w:pStyle w:val="Piedepgina"/>
        <w:rPr>
          <w:noProof/>
          <w:lang w:val="es-ES" w:eastAsia="ja-JP"/>
        </w:rPr>
      </w:pPr>
    </w:p>
    <w:p w:rsidR="008E7B19" w:rsidRPr="00762622" w:rsidRDefault="00C35583" w:rsidP="00762622">
      <w:pPr>
        <w:pStyle w:val="Piedepgina"/>
      </w:pPr>
      <w:r>
        <w:rPr>
          <w:noProof/>
          <w:lang w:val="es-GT" w:eastAsia="es-GT"/>
        </w:rPr>
        <w:lastRenderedPageBreak/>
        <mc:AlternateContent>
          <mc:Choice Requires="wps">
            <w:drawing>
              <wp:anchor distT="4294967295" distB="4294967295" distL="114300" distR="114300" simplePos="0" relativeHeight="251678720" behindDoc="0" locked="0" layoutInCell="1" allowOverlap="1" wp14:anchorId="7FCA2721" wp14:editId="094C2237">
                <wp:simplePos x="0" y="0"/>
                <wp:positionH relativeFrom="page">
                  <wp:posOffset>-663937</wp:posOffset>
                </wp:positionH>
                <wp:positionV relativeFrom="page">
                  <wp:posOffset>9674786</wp:posOffset>
                </wp:positionV>
                <wp:extent cx="5943600" cy="0"/>
                <wp:effectExtent l="0" t="0" r="19050" b="1905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D5DEF8" id="Conector recto 27" o:spid="_x0000_s1026" style="position:absolute;z-index:2516787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52.3pt,761.8pt" to="415.7pt,7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" strokecolor="black [3200]" strokeweight=".5pt">
                <v:stroke joinstyle="miter"/>
                <o:lock v:ext="edit" shapetype="f"/>
                <w10:wrap anchorx="page" anchory="page"/>
              </v:line>
            </w:pict>
          </mc:Fallback>
        </mc:AlternateContent>
      </w:r>
      <w:r>
        <w:rPr>
          <w:noProof/>
          <w:lang w:val="es-GT" w:eastAsia="es-GT"/>
        </w:rPr>
        <mc:AlternateContent>
          <mc:Choice Requires="wps">
            <w:drawing>
              <wp:anchor distT="4294967295" distB="4294967295" distL="114300" distR="114300" simplePos="0" relativeHeight="251680768" behindDoc="0" locked="0" layoutInCell="1" allowOverlap="1" wp14:anchorId="48C949F5" wp14:editId="6D271BC3">
                <wp:simplePos x="0" y="0"/>
                <wp:positionH relativeFrom="page">
                  <wp:posOffset>-663937</wp:posOffset>
                </wp:positionH>
                <wp:positionV relativeFrom="page">
                  <wp:posOffset>9674786</wp:posOffset>
                </wp:positionV>
                <wp:extent cx="5943600" cy="0"/>
                <wp:effectExtent l="0" t="0" r="19050" b="1905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BE9C2F" id="Conector recto 28" o:spid="_x0000_s1026" style="position:absolute;z-index:2516807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52.3pt,761.8pt" to="415.7pt,7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" strokecolor="black [3200]" strokeweight=".5pt">
                <v:stroke joinstyle="miter"/>
                <o:lock v:ext="edit" shapetype="f"/>
                <w10:wrap anchorx="page" anchory="page"/>
              </v:line>
            </w:pict>
          </mc:Fallback>
        </mc:AlternateContent>
      </w:r>
      <w:r w:rsidR="00C00076">
        <w:rPr>
          <w:noProof/>
          <w:lang w:val="es-GT" w:eastAsia="es-GT"/>
        </w:rPr>
        <mc:AlternateContent>
          <mc:Choice Requires="wps">
            <w:drawing>
              <wp:anchor distT="4294967295" distB="4294967295" distL="114300" distR="114300" simplePos="0" relativeHeight="251682816" behindDoc="0" locked="0" layoutInCell="1" allowOverlap="1" wp14:anchorId="1060E6ED" wp14:editId="7087D8E7">
                <wp:simplePos x="0" y="0"/>
                <wp:positionH relativeFrom="page">
                  <wp:posOffset>2061210</wp:posOffset>
                </wp:positionH>
                <wp:positionV relativeFrom="page">
                  <wp:posOffset>755015</wp:posOffset>
                </wp:positionV>
                <wp:extent cx="5943600" cy="0"/>
                <wp:effectExtent l="0" t="0" r="19050" b="1905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916B3A" id="Conector recto 30" o:spid="_x0000_s1026" style="position:absolute;z-index:2516828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62.3pt,59.45pt" to="630.3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" strokecolor="black [3200]" strokeweight=".5pt">
                <v:stroke joinstyle="miter"/>
                <o:lock v:ext="edit" shapetype="f"/>
                <w10:wrap anchorx="page" anchory="page"/>
              </v:line>
            </w:pict>
          </mc:Fallback>
        </mc:AlternateContent>
      </w:r>
      <w:r w:rsidR="00C00076">
        <w:rPr>
          <w:noProof/>
          <w:lang w:val="es-GT" w:eastAsia="es-GT"/>
        </w:rPr>
        <mc:AlternateContent>
          <mc:Choice Requires="wps">
            <w:drawing>
              <wp:anchor distT="0" distB="0" distL="114300" distR="114300" simplePos="0" relativeHeight="251661311" behindDoc="1" locked="0" layoutInCell="1" allowOverlap="1" wp14:anchorId="269908B6" wp14:editId="57EFEC15">
                <wp:simplePos x="0" y="0"/>
                <wp:positionH relativeFrom="column">
                  <wp:posOffset>605790</wp:posOffset>
                </wp:positionH>
                <wp:positionV relativeFrom="paragraph">
                  <wp:posOffset>205740</wp:posOffset>
                </wp:positionV>
                <wp:extent cx="6044540" cy="890649"/>
                <wp:effectExtent l="0" t="0" r="13970" b="24130"/>
                <wp:wrapNone/>
                <wp:docPr id="5" name="Recortar rectángulo de esquina diagonal 5"/>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532F4B" id="Recortar rectángulo de esquina diagonal 5" o:spid="_x0000_s1026" style="position:absolute;margin-left:47.7pt;margin-top:16.2pt;width:475.95pt;height:70.15pt;z-index:-2516551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p>
    <w:p w:rsidR="008E7B19" w:rsidRPr="00C00076" w:rsidRDefault="008E7B19" w:rsidP="008E7B19">
      <w:pPr>
        <w:pStyle w:val="Instrucciones"/>
        <w:tabs>
          <w:tab w:val="left" w:pos="1122"/>
          <w:tab w:val="right" w:pos="8838"/>
        </w:tabs>
        <w:ind w:left="720"/>
        <w:jc w:val="center"/>
        <w:rPr>
          <w:noProof/>
          <w:sz w:val="32"/>
          <w:lang w:val="es-ES"/>
        </w:rPr>
      </w:pPr>
      <w:r>
        <w:rPr>
          <w:noProof/>
          <w:sz w:val="56"/>
          <w:lang w:val="es-ES"/>
        </w:rPr>
        <w:t xml:space="preserve">                </w:t>
      </w:r>
      <w:bookmarkStart w:id="0" w:name="AngularJS"/>
      <w:r w:rsidR="00C00076" w:rsidRPr="00C00076">
        <w:rPr>
          <w:noProof/>
          <w:color w:val="0D0D0D" w:themeColor="text1" w:themeTint="F2"/>
          <w:sz w:val="56"/>
          <w:lang w:val="es-ES"/>
        </w:rPr>
        <w:fldChar w:fldCharType="begin"/>
      </w:r>
      <w:r w:rsidR="00C00076" w:rsidRPr="00C00076">
        <w:rPr>
          <w:noProof/>
          <w:color w:val="0D0D0D" w:themeColor="text1" w:themeTint="F2"/>
          <w:sz w:val="56"/>
          <w:lang w:val="es-ES"/>
        </w:rPr>
        <w:instrText xml:space="preserve"> HYPERLINK  \l "AngularJS" </w:instrText>
      </w:r>
      <w:r w:rsidR="00C00076" w:rsidRPr="00C00076">
        <w:rPr>
          <w:noProof/>
          <w:color w:val="0D0D0D" w:themeColor="text1" w:themeTint="F2"/>
          <w:sz w:val="56"/>
          <w:lang w:val="es-ES"/>
        </w:rPr>
      </w:r>
      <w:r w:rsidR="00C00076" w:rsidRPr="00C00076">
        <w:rPr>
          <w:noProof/>
          <w:color w:val="0D0D0D" w:themeColor="text1" w:themeTint="F2"/>
          <w:sz w:val="56"/>
          <w:lang w:val="es-ES"/>
        </w:rPr>
        <w:fldChar w:fldCharType="separate"/>
      </w:r>
      <w:r w:rsidRPr="00C00076">
        <w:rPr>
          <w:rStyle w:val="Hipervnculo"/>
          <w:noProof/>
          <w:color w:val="0D0D0D" w:themeColor="text1" w:themeTint="F2"/>
          <w:sz w:val="56"/>
          <w:u w:val="none"/>
          <w:lang w:val="es-ES"/>
        </w:rPr>
        <w:t>Angular JS</w:t>
      </w:r>
      <w:bookmarkEnd w:id="0"/>
      <w:r w:rsidR="00C00076" w:rsidRPr="00C00076">
        <w:rPr>
          <w:noProof/>
          <w:color w:val="0D0D0D" w:themeColor="text1" w:themeTint="F2"/>
          <w:sz w:val="56"/>
          <w:lang w:val="es-ES"/>
        </w:rPr>
        <w:fldChar w:fldCharType="end"/>
      </w:r>
    </w:p>
    <w:p w:rsidR="00C00076" w:rsidRDefault="008E7B19" w:rsidP="00C00076">
      <w:pPr>
        <w:pStyle w:val="Instrucciones"/>
        <w:ind w:left="720"/>
        <w:rPr>
          <w:noProof/>
          <w:sz w:val="56"/>
          <w:lang w:val="es-ES"/>
        </w:rPr>
      </w:pPr>
      <w:r>
        <w:rPr>
          <w:noProof/>
          <w:sz w:val="56"/>
          <w:lang w:val="es-ES"/>
        </w:rPr>
        <w:t xml:space="preserve">                    </w:t>
      </w:r>
    </w:p>
    <w:p w:rsidR="008146A8" w:rsidRPr="00C00076" w:rsidRDefault="008E7B19" w:rsidP="00C00076">
      <w:pPr>
        <w:pStyle w:val="Instrucciones"/>
        <w:ind w:left="720"/>
        <w:rPr>
          <w:noProof/>
          <w:sz w:val="56"/>
          <w:lang w:val="es-ES"/>
        </w:rPr>
      </w:pPr>
      <w:r w:rsidRPr="008146A8">
        <w:rPr>
          <w:rFonts w:cstheme="minorHAnsi"/>
          <w:noProof/>
          <w:sz w:val="24"/>
          <w:lang w:val="es-ES"/>
        </w:rPr>
        <w:t xml:space="preserve"> </w:t>
      </w:r>
      <w:r w:rsidR="008146A8" w:rsidRPr="008146A8">
        <w:rPr>
          <w:rFonts w:cstheme="minorHAnsi"/>
          <w:noProof/>
          <w:sz w:val="24"/>
          <w:lang w:val="es-ES"/>
        </w:rPr>
        <w:t xml:space="preserve">AngularJS está construido en torno a la creencia de que la programación declarativa es la que debe utilizarse para generar interfaces de usuario y enlazar componentes de software, mientras que la programación imperativa es excelente para expresar la lógica de negocio.1​ Este framework adapta y amplía el HTML tradicional para servir mejor contenido dinámico a través de un data binding bidireccional que permite la sincronización automática de modelos y vistas. Como resultado, AngularJS pone menos énfasis en la manipulación del DOM y mejora la </w:t>
      </w:r>
      <w:r w:rsidR="008146A8">
        <w:rPr>
          <w:rFonts w:cstheme="minorHAnsi"/>
          <w:noProof/>
          <w:sz w:val="24"/>
          <w:lang w:val="es-ES"/>
        </w:rPr>
        <w:t>testeabilidad y el rendimiento.</w:t>
      </w:r>
    </w:p>
    <w:p w:rsidR="008146A8" w:rsidRPr="008146A8" w:rsidRDefault="008146A8" w:rsidP="008146A8">
      <w:pPr>
        <w:pStyle w:val="Instrucciones"/>
        <w:ind w:left="720"/>
        <w:rPr>
          <w:rFonts w:cstheme="minorHAnsi"/>
          <w:noProof/>
          <w:sz w:val="24"/>
          <w:lang w:val="es-ES"/>
        </w:rPr>
      </w:pPr>
      <w:r>
        <w:rPr>
          <w:rFonts w:cstheme="minorHAnsi"/>
          <w:noProof/>
          <w:sz w:val="24"/>
          <w:lang w:val="es-ES"/>
        </w:rPr>
        <w:t>Objetivos de diseño:</w:t>
      </w:r>
    </w:p>
    <w:p w:rsidR="008146A8" w:rsidRPr="008146A8" w:rsidRDefault="008146A8" w:rsidP="008146A8">
      <w:pPr>
        <w:pStyle w:val="Instrucciones"/>
        <w:ind w:left="720"/>
        <w:rPr>
          <w:rFonts w:cstheme="minorHAnsi"/>
          <w:noProof/>
          <w:sz w:val="24"/>
          <w:lang w:val="es-ES"/>
        </w:rPr>
      </w:pPr>
      <w:r w:rsidRPr="008146A8">
        <w:rPr>
          <w:rFonts w:cstheme="minorHAnsi"/>
          <w:noProof/>
          <w:sz w:val="24"/>
          <w:lang w:val="es-ES"/>
        </w:rPr>
        <w:t>Disociar la manipulación del DOM de la lógica de la aplicación. Esto mejora la capacidad de prueba del código.</w:t>
      </w:r>
    </w:p>
    <w:p w:rsidR="008146A8" w:rsidRPr="008146A8" w:rsidRDefault="008146A8" w:rsidP="008146A8">
      <w:pPr>
        <w:pStyle w:val="Instrucciones"/>
        <w:ind w:left="720"/>
        <w:rPr>
          <w:rFonts w:cstheme="minorHAnsi"/>
          <w:noProof/>
          <w:sz w:val="24"/>
          <w:lang w:val="es-ES"/>
        </w:rPr>
      </w:pPr>
      <w:r w:rsidRPr="008146A8">
        <w:rPr>
          <w:rFonts w:cstheme="minorHAnsi"/>
          <w:noProof/>
          <w:sz w:val="24"/>
          <w:lang w:val="es-ES"/>
        </w:rPr>
        <w:t>Considerar a las pruebas de la aplicación como iguales en importancia a la escritura de la aplicación. La dificultad de las pruebas se ve reducida drásticamente por la forma en que el código está estructurado.</w:t>
      </w:r>
    </w:p>
    <w:p w:rsidR="008146A8" w:rsidRPr="008146A8" w:rsidRDefault="008146A8" w:rsidP="008146A8">
      <w:pPr>
        <w:pStyle w:val="Instrucciones"/>
        <w:ind w:left="720"/>
        <w:rPr>
          <w:rFonts w:cstheme="minorHAnsi"/>
          <w:noProof/>
          <w:sz w:val="24"/>
          <w:lang w:val="es-ES"/>
        </w:rPr>
      </w:pPr>
      <w:r w:rsidRPr="008146A8">
        <w:rPr>
          <w:rFonts w:cstheme="minorHAnsi"/>
          <w:noProof/>
          <w:sz w:val="24"/>
          <w:lang w:val="es-ES"/>
        </w:rPr>
        <w:t>Disociar el lado del cliente de una aplicación del lado del servidor. Esto permite que el trabajo de desarrollo avance en paralelo, y permite la reutilización de ambos lados.</w:t>
      </w:r>
    </w:p>
    <w:p w:rsidR="008146A8" w:rsidRPr="008146A8" w:rsidRDefault="008146A8" w:rsidP="008146A8">
      <w:pPr>
        <w:pStyle w:val="Instrucciones"/>
        <w:ind w:left="720"/>
        <w:rPr>
          <w:rFonts w:cstheme="minorHAnsi"/>
          <w:noProof/>
          <w:sz w:val="24"/>
          <w:lang w:val="es-ES"/>
        </w:rPr>
      </w:pPr>
      <w:r w:rsidRPr="008146A8">
        <w:rPr>
          <w:rFonts w:cstheme="minorHAnsi"/>
          <w:noProof/>
          <w:sz w:val="24"/>
          <w:lang w:val="es-ES"/>
        </w:rPr>
        <w:t>Guiar a los desarrolladores a través de todo el proceso del desarrollo de una aplicación: desde el diseño de la interfaz de usuario, a través de la escritura de la lógica del negocio, hasta las pruebas.</w:t>
      </w:r>
    </w:p>
    <w:p w:rsidR="00762622" w:rsidRDefault="008146A8" w:rsidP="00C00076">
      <w:pPr>
        <w:pStyle w:val="Instrucciones"/>
        <w:ind w:left="720"/>
        <w:rPr>
          <w:rFonts w:cstheme="minorHAnsi"/>
          <w:noProof/>
          <w:sz w:val="24"/>
          <w:lang w:val="es-ES"/>
        </w:rPr>
      </w:pPr>
      <w:r w:rsidRPr="008146A8">
        <w:rPr>
          <w:rFonts w:cstheme="minorHAnsi"/>
          <w:noProof/>
          <w:sz w:val="24"/>
          <w:lang w:val="es-ES"/>
        </w:rPr>
        <w:t>Angular sigue el patrón MVVM (Model View View-Model) de ingeniería de software y alienta la articulación flexible entre la presentación, datos y componentes lógicos. Con el uso de la inyección de dependencias, Angular</w:t>
      </w:r>
    </w:p>
    <w:p w:rsidR="00C00076" w:rsidRDefault="008146A8" w:rsidP="00C00076">
      <w:pPr>
        <w:pStyle w:val="Instrucciones"/>
        <w:ind w:left="720"/>
        <w:rPr>
          <w:noProof/>
          <w:sz w:val="56"/>
          <w:lang w:val="es-ES"/>
        </w:rPr>
      </w:pPr>
      <w:r w:rsidRPr="008146A8">
        <w:rPr>
          <w:rFonts w:cstheme="minorHAnsi"/>
          <w:noProof/>
          <w:sz w:val="24"/>
          <w:lang w:val="es-ES"/>
        </w:rPr>
        <w:t xml:space="preserve"> </w:t>
      </w:r>
    </w:p>
    <w:p w:rsidR="00BB566E" w:rsidRPr="00C00076" w:rsidRDefault="008146A8" w:rsidP="00C00076">
      <w:pPr>
        <w:pStyle w:val="Instrucciones"/>
        <w:ind w:left="720"/>
        <w:jc w:val="center"/>
        <w:rPr>
          <w:noProof/>
          <w:sz w:val="56"/>
          <w:lang w:val="es-ES"/>
        </w:rPr>
      </w:pPr>
      <w:r w:rsidRPr="008146A8">
        <w:rPr>
          <w:noProof/>
          <w:sz w:val="36"/>
          <w:lang w:val="es-ES"/>
        </w:rPr>
        <w:lastRenderedPageBreak/>
        <w:t>Directivas en AngularJS</w:t>
      </w:r>
    </w:p>
    <w:p w:rsidR="008146A8" w:rsidRPr="008146A8" w:rsidRDefault="008146A8" w:rsidP="008146A8">
      <w:pPr>
        <w:pStyle w:val="Instrucciones"/>
        <w:ind w:left="720"/>
        <w:jc w:val="center"/>
        <w:rPr>
          <w:noProof/>
          <w:sz w:val="24"/>
          <w:lang w:val="es-ES"/>
        </w:rPr>
      </w:pPr>
      <w:r w:rsidRPr="008146A8">
        <w:rPr>
          <w:noProof/>
          <w:sz w:val="24"/>
          <w:lang w:val="es-ES"/>
        </w:rPr>
        <w:t>Algunas directivas nativas que pode</w:t>
      </w:r>
      <w:r>
        <w:rPr>
          <w:noProof/>
          <w:sz w:val="24"/>
          <w:lang w:val="es-ES"/>
        </w:rPr>
        <w:t>mos encontrar en angularjs son:</w:t>
      </w:r>
    </w:p>
    <w:p w:rsidR="008146A8" w:rsidRPr="008146A8" w:rsidRDefault="008146A8" w:rsidP="008146A8">
      <w:pPr>
        <w:pStyle w:val="Instrucciones"/>
        <w:numPr>
          <w:ilvl w:val="0"/>
          <w:numId w:val="3"/>
        </w:numPr>
        <w:rPr>
          <w:noProof/>
          <w:sz w:val="24"/>
        </w:rPr>
      </w:pPr>
      <w:r w:rsidRPr="008146A8">
        <w:rPr>
          <w:noProof/>
          <w:sz w:val="24"/>
        </w:rPr>
        <w:t>ngApp (ng-app)</w:t>
      </w:r>
      <w:bookmarkStart w:id="1" w:name="Directivas"/>
    </w:p>
    <w:p w:rsidR="008146A8" w:rsidRPr="008146A8" w:rsidRDefault="008146A8" w:rsidP="008146A8">
      <w:pPr>
        <w:pStyle w:val="Instrucciones"/>
        <w:numPr>
          <w:ilvl w:val="0"/>
          <w:numId w:val="3"/>
        </w:numPr>
        <w:rPr>
          <w:noProof/>
          <w:sz w:val="24"/>
        </w:rPr>
      </w:pPr>
      <w:r w:rsidRPr="008146A8">
        <w:rPr>
          <w:noProof/>
          <w:sz w:val="24"/>
        </w:rPr>
        <w:t>ngController (ng-controller)</w:t>
      </w:r>
    </w:p>
    <w:bookmarkEnd w:id="1"/>
    <w:p w:rsidR="008146A8" w:rsidRPr="008146A8" w:rsidRDefault="008146A8" w:rsidP="008146A8">
      <w:pPr>
        <w:pStyle w:val="Instrucciones"/>
        <w:numPr>
          <w:ilvl w:val="0"/>
          <w:numId w:val="3"/>
        </w:numPr>
        <w:rPr>
          <w:noProof/>
          <w:sz w:val="24"/>
        </w:rPr>
      </w:pPr>
      <w:r w:rsidRPr="008146A8">
        <w:rPr>
          <w:noProof/>
          <w:sz w:val="24"/>
        </w:rPr>
        <w:t>ngModel (ng-model)</w:t>
      </w:r>
    </w:p>
    <w:p w:rsidR="008146A8" w:rsidRPr="008146A8" w:rsidRDefault="008146A8" w:rsidP="008146A8">
      <w:pPr>
        <w:pStyle w:val="Instrucciones"/>
        <w:numPr>
          <w:ilvl w:val="0"/>
          <w:numId w:val="3"/>
        </w:numPr>
        <w:rPr>
          <w:noProof/>
          <w:sz w:val="24"/>
        </w:rPr>
      </w:pPr>
      <w:r w:rsidRPr="008146A8">
        <w:rPr>
          <w:noProof/>
          <w:sz w:val="24"/>
        </w:rPr>
        <w:t>ngClick (ng-click)</w:t>
      </w:r>
    </w:p>
    <w:p w:rsidR="008146A8" w:rsidRPr="008146A8" w:rsidRDefault="008146A8" w:rsidP="008146A8">
      <w:pPr>
        <w:pStyle w:val="Instrucciones"/>
        <w:numPr>
          <w:ilvl w:val="0"/>
          <w:numId w:val="3"/>
        </w:numPr>
        <w:rPr>
          <w:noProof/>
          <w:sz w:val="24"/>
        </w:rPr>
      </w:pPr>
      <w:r w:rsidRPr="008146A8">
        <w:rPr>
          <w:noProof/>
          <w:sz w:val="24"/>
        </w:rPr>
        <w:t>ngInit (ng-init)</w:t>
      </w:r>
    </w:p>
    <w:p w:rsidR="008146A8" w:rsidRPr="008146A8" w:rsidRDefault="008146A8" w:rsidP="008146A8">
      <w:pPr>
        <w:pStyle w:val="Instrucciones"/>
        <w:numPr>
          <w:ilvl w:val="0"/>
          <w:numId w:val="3"/>
        </w:numPr>
        <w:rPr>
          <w:noProof/>
          <w:sz w:val="24"/>
        </w:rPr>
      </w:pPr>
      <w:r w:rsidRPr="008146A8">
        <w:rPr>
          <w:noProof/>
          <w:sz w:val="24"/>
        </w:rPr>
        <w:t>ngChange (ng-change)</w:t>
      </w:r>
    </w:p>
    <w:p w:rsidR="008146A8" w:rsidRPr="008146A8" w:rsidRDefault="008146A8" w:rsidP="008146A8">
      <w:pPr>
        <w:pStyle w:val="Instrucciones"/>
        <w:numPr>
          <w:ilvl w:val="0"/>
          <w:numId w:val="3"/>
        </w:numPr>
        <w:rPr>
          <w:noProof/>
          <w:sz w:val="24"/>
        </w:rPr>
      </w:pPr>
      <w:r w:rsidRPr="008146A8">
        <w:rPr>
          <w:noProof/>
          <w:sz w:val="24"/>
        </w:rPr>
        <w:t>ngShow (ng-show) | ngHide (ng-hide)</w:t>
      </w:r>
    </w:p>
    <w:p w:rsidR="008146A8" w:rsidRDefault="008146A8" w:rsidP="008146A8">
      <w:pPr>
        <w:pStyle w:val="Instrucciones"/>
        <w:numPr>
          <w:ilvl w:val="0"/>
          <w:numId w:val="3"/>
        </w:numPr>
        <w:rPr>
          <w:noProof/>
          <w:sz w:val="24"/>
          <w:lang w:val="es-ES"/>
        </w:rPr>
      </w:pPr>
      <w:r w:rsidRPr="008146A8">
        <w:rPr>
          <w:noProof/>
          <w:sz w:val="24"/>
          <w:lang w:val="es-ES"/>
        </w:rPr>
        <w:t>ngBind (ng-bind)</w:t>
      </w:r>
    </w:p>
    <w:p w:rsidR="008146A8" w:rsidRPr="008146A8" w:rsidRDefault="008146A8" w:rsidP="008146A8">
      <w:pPr>
        <w:pStyle w:val="Instrucciones"/>
        <w:ind w:left="1440"/>
        <w:rPr>
          <w:b/>
          <w:noProof/>
          <w:sz w:val="32"/>
          <w:lang w:val="es-ES"/>
        </w:rPr>
      </w:pPr>
      <w:r w:rsidRPr="008146A8">
        <w:rPr>
          <w:b/>
          <w:noProof/>
          <w:sz w:val="32"/>
          <w:lang w:val="es-ES"/>
        </w:rPr>
        <w:t>ngApp (ng-app)</w:t>
      </w:r>
    </w:p>
    <w:p w:rsidR="008146A8" w:rsidRPr="008146A8" w:rsidRDefault="008146A8" w:rsidP="008146A8">
      <w:pPr>
        <w:pStyle w:val="Instrucciones"/>
        <w:ind w:left="1440"/>
        <w:rPr>
          <w:noProof/>
          <w:sz w:val="24"/>
          <w:lang w:val="es-ES"/>
        </w:rPr>
      </w:pPr>
      <w:r w:rsidRPr="008146A8">
        <w:rPr>
          <w:noProof/>
          <w:sz w:val="24"/>
          <w:lang w:val="es-ES"/>
        </w:rPr>
        <w:t>Es la directiva encargada de auto arrancar una aplicación Angular, indica el elemento raíz y se debe colocar como atributo en la etiqueta que quieres que sea la raíz de la aplicación.</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noProof/>
          <w:sz w:val="24"/>
          <w:lang w:val="es-ES"/>
        </w:rPr>
      </w:pPr>
      <w:r w:rsidRPr="008146A8">
        <w:rPr>
          <w:noProof/>
          <w:sz w:val="24"/>
          <w:lang w:val="es-ES"/>
        </w:rPr>
        <w:t>La directiva ngApp la declaramos de la siguiente manera:</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noProof/>
          <w:sz w:val="24"/>
          <w:lang w:val="es-ES"/>
        </w:rPr>
      </w:pPr>
      <w:r w:rsidRPr="008146A8">
        <w:rPr>
          <w:noProof/>
          <w:sz w:val="24"/>
          <w:lang w:val="es-ES"/>
        </w:rPr>
        <w:t>&lt;html ng-app&gt;</w:t>
      </w:r>
    </w:p>
    <w:p w:rsidR="008146A8" w:rsidRPr="008146A8" w:rsidRDefault="008146A8" w:rsidP="008146A8">
      <w:pPr>
        <w:pStyle w:val="Instrucciones"/>
        <w:ind w:left="1440"/>
        <w:rPr>
          <w:noProof/>
          <w:sz w:val="24"/>
          <w:lang w:val="es-ES"/>
        </w:rPr>
      </w:pPr>
      <w:r w:rsidRPr="008146A8">
        <w:rPr>
          <w:noProof/>
          <w:sz w:val="24"/>
          <w:lang w:val="es-ES"/>
        </w:rPr>
        <w:t>ngApp puede contener un módulo de AngularJS, y se declara de la siguiente manera:</w:t>
      </w:r>
    </w:p>
    <w:p w:rsidR="008146A8" w:rsidRPr="008146A8" w:rsidRDefault="008146A8" w:rsidP="008146A8">
      <w:pPr>
        <w:pStyle w:val="Instrucciones"/>
        <w:ind w:left="1440"/>
        <w:rPr>
          <w:noProof/>
          <w:sz w:val="24"/>
          <w:lang w:val="es-ES"/>
        </w:rPr>
      </w:pPr>
    </w:p>
    <w:p w:rsidR="008146A8" w:rsidRDefault="008146A8" w:rsidP="008146A8">
      <w:pPr>
        <w:pStyle w:val="Instrucciones"/>
        <w:ind w:left="1440"/>
        <w:rPr>
          <w:noProof/>
          <w:sz w:val="24"/>
          <w:lang w:val="es-ES"/>
        </w:rPr>
      </w:pPr>
      <w:r w:rsidRPr="008146A8">
        <w:rPr>
          <w:noProof/>
          <w:sz w:val="24"/>
          <w:lang w:val="es-ES"/>
        </w:rPr>
        <w:t>&lt;html ng-app="nombre_del_modulo"&gt;</w:t>
      </w:r>
    </w:p>
    <w:p w:rsidR="00C00076" w:rsidRPr="008146A8" w:rsidRDefault="00C00076" w:rsidP="008146A8">
      <w:pPr>
        <w:pStyle w:val="Instrucciones"/>
        <w:ind w:left="1440"/>
        <w:rPr>
          <w:noProof/>
          <w:sz w:val="24"/>
          <w:lang w:val="es-ES"/>
        </w:rPr>
      </w:pPr>
    </w:p>
    <w:p w:rsidR="00C00076" w:rsidRDefault="00C00076" w:rsidP="008146A8">
      <w:pPr>
        <w:pStyle w:val="Instrucciones"/>
        <w:ind w:left="1440"/>
        <w:rPr>
          <w:b/>
          <w:noProof/>
          <w:sz w:val="32"/>
          <w:lang w:val="es-ES"/>
        </w:rPr>
      </w:pPr>
      <w:r>
        <w:rPr>
          <w:noProof/>
          <w:lang w:val="es-GT" w:eastAsia="es-GT"/>
        </w:rPr>
        <w:lastRenderedPageBreak/>
        <mc:AlternateContent>
          <mc:Choice Requires="wps">
            <w:drawing>
              <wp:anchor distT="4294967295" distB="4294967295" distL="114300" distR="114300" simplePos="0" relativeHeight="251688960" behindDoc="0" locked="0" layoutInCell="1" allowOverlap="1" wp14:anchorId="412DC398" wp14:editId="13B57C42">
                <wp:simplePos x="0" y="0"/>
                <wp:positionH relativeFrom="page">
                  <wp:posOffset>2240280</wp:posOffset>
                </wp:positionH>
                <wp:positionV relativeFrom="page">
                  <wp:posOffset>899795</wp:posOffset>
                </wp:positionV>
                <wp:extent cx="5943600" cy="0"/>
                <wp:effectExtent l="0" t="0" r="19050" b="19050"/>
                <wp:wrapNone/>
                <wp:docPr id="386" name="Conector recto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45BDB0" id="Conector recto 386" o:spid="_x0000_s1026" style="position:absolute;z-index:2516889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76.4pt,70.85pt" to="644.4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" strokecolor="black [3200]" strokeweight=".5pt">
                <v:stroke joinstyle="miter"/>
                <o:lock v:ext="edit" shapetype="f"/>
                <w10:wrap anchorx="page" anchory="page"/>
              </v:line>
            </w:pict>
          </mc:Fallback>
        </mc:AlternateContent>
      </w:r>
    </w:p>
    <w:p w:rsidR="008146A8" w:rsidRPr="008146A8" w:rsidRDefault="008146A8" w:rsidP="008146A8">
      <w:pPr>
        <w:pStyle w:val="Instrucciones"/>
        <w:ind w:left="1440"/>
        <w:rPr>
          <w:b/>
          <w:noProof/>
          <w:sz w:val="32"/>
          <w:lang w:val="es-ES"/>
        </w:rPr>
      </w:pPr>
      <w:r w:rsidRPr="008146A8">
        <w:rPr>
          <w:b/>
          <w:noProof/>
          <w:sz w:val="32"/>
          <w:lang w:val="es-ES"/>
        </w:rPr>
        <w:t>ngController (ng-controller)</w:t>
      </w:r>
    </w:p>
    <w:p w:rsidR="008146A8" w:rsidRPr="008146A8" w:rsidRDefault="008146A8" w:rsidP="008146A8">
      <w:pPr>
        <w:pStyle w:val="Instrucciones"/>
        <w:ind w:left="1440"/>
        <w:rPr>
          <w:noProof/>
          <w:sz w:val="24"/>
          <w:lang w:val="es-ES"/>
        </w:rPr>
      </w:pPr>
      <w:r w:rsidRPr="008146A8">
        <w:rPr>
          <w:noProof/>
          <w:sz w:val="24"/>
          <w:lang w:val="es-ES"/>
        </w:rPr>
        <w:t>Es la directiva que permite indicarle a la vista donde trabajará nuestro controlador y enlazar un $scope, todo modelo que esté dentro del ámbito de la directiva podrá ser accedido desde el controlador asignado. ngController se declara de la siguiente manera:</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8146A8">
      <w:pPr>
        <w:pStyle w:val="Instrucciones"/>
        <w:ind w:left="1440"/>
        <w:rPr>
          <w:noProof/>
          <w:sz w:val="24"/>
          <w:lang w:val="es-ES"/>
        </w:rPr>
      </w:pPr>
      <w:r w:rsidRPr="008146A8">
        <w:rPr>
          <w:noProof/>
          <w:sz w:val="24"/>
          <w:lang w:val="es-ES"/>
        </w:rPr>
        <w:t xml:space="preserve">   &lt;div ng-controller="nombre_de_controlador"&gt;</w:t>
      </w:r>
    </w:p>
    <w:p w:rsidR="008146A8" w:rsidRPr="008146A8" w:rsidRDefault="008146A8" w:rsidP="008146A8">
      <w:pPr>
        <w:pStyle w:val="Instrucciones"/>
        <w:ind w:left="1440"/>
        <w:rPr>
          <w:noProof/>
          <w:sz w:val="24"/>
          <w:lang w:val="es-ES"/>
        </w:rPr>
      </w:pPr>
      <w:r w:rsidRPr="008146A8">
        <w:rPr>
          <w:noProof/>
          <w:sz w:val="24"/>
          <w:lang w:val="es-ES"/>
        </w:rPr>
        <w:t xml:space="preserve">      &lt;h1&gt;Hola AngularJS desde @frontendlabs&lt;/h1&gt;</w:t>
      </w:r>
    </w:p>
    <w:p w:rsidR="008146A8" w:rsidRPr="008146A8" w:rsidRDefault="008146A8" w:rsidP="008146A8">
      <w:pPr>
        <w:pStyle w:val="Instrucciones"/>
        <w:ind w:left="1440"/>
        <w:rPr>
          <w:noProof/>
          <w:sz w:val="24"/>
        </w:rPr>
      </w:pPr>
      <w:r w:rsidRPr="008146A8">
        <w:rPr>
          <w:noProof/>
          <w:sz w:val="24"/>
          <w:lang w:val="es-ES"/>
        </w:rPr>
        <w:t xml:space="preserve">   </w:t>
      </w:r>
      <w:r w:rsidRPr="008146A8">
        <w:rPr>
          <w:noProof/>
          <w:sz w:val="24"/>
        </w:rPr>
        <w:t xml:space="preserve">&lt;/div&gt; </w:t>
      </w:r>
    </w:p>
    <w:p w:rsidR="008146A8" w:rsidRPr="008146A8" w:rsidRDefault="008146A8" w:rsidP="008146A8">
      <w:pPr>
        <w:pStyle w:val="Instrucciones"/>
        <w:ind w:left="1440"/>
        <w:rPr>
          <w:noProof/>
          <w:sz w:val="24"/>
        </w:rPr>
      </w:pPr>
      <w:r w:rsidRPr="008146A8">
        <w:rPr>
          <w:noProof/>
          <w:sz w:val="24"/>
        </w:rPr>
        <w:t>&lt;/body&gt;</w:t>
      </w:r>
    </w:p>
    <w:p w:rsidR="008146A8" w:rsidRPr="008146A8" w:rsidRDefault="008146A8" w:rsidP="008146A8">
      <w:pPr>
        <w:pStyle w:val="Instrucciones"/>
        <w:ind w:left="1440"/>
        <w:rPr>
          <w:b/>
          <w:noProof/>
          <w:sz w:val="32"/>
        </w:rPr>
      </w:pPr>
      <w:r w:rsidRPr="008146A8">
        <w:rPr>
          <w:b/>
          <w:noProof/>
          <w:sz w:val="32"/>
        </w:rPr>
        <w:t>ngModel (ng-model)</w:t>
      </w:r>
    </w:p>
    <w:p w:rsidR="008146A8" w:rsidRDefault="008146A8" w:rsidP="008146A8">
      <w:pPr>
        <w:pStyle w:val="Instrucciones"/>
        <w:ind w:left="1440"/>
        <w:rPr>
          <w:noProof/>
          <w:sz w:val="24"/>
          <w:lang w:val="es-ES"/>
        </w:rPr>
      </w:pPr>
      <w:r w:rsidRPr="008146A8">
        <w:rPr>
          <w:noProof/>
          <w:sz w:val="24"/>
          <w:lang w:val="es-ES"/>
        </w:rPr>
        <w:t>Es la directiva que representa el modelo o dato, permite obtener la información ingresada por el usuario en algún elemento del formulario, sea un input, select o textarea. Si desea obtener el texto que un usuario ingresa en un input, solo bastará asociarle un modelo y éste podrá ser accedido tanto en el controlador como la vista</w:t>
      </w:r>
      <w:r>
        <w:rPr>
          <w:noProof/>
          <w:sz w:val="24"/>
          <w:lang w:val="es-ES"/>
        </w:rPr>
        <w:t xml:space="preserve"> mediante el nombre del modelo. </w:t>
      </w:r>
      <w:r w:rsidRPr="008146A8">
        <w:rPr>
          <w:noProof/>
          <w:sz w:val="24"/>
          <w:lang w:val="es-ES"/>
        </w:rPr>
        <w:t>Veamos como fu</w:t>
      </w:r>
      <w:r>
        <w:rPr>
          <w:noProof/>
          <w:sz w:val="24"/>
          <w:lang w:val="es-ES"/>
        </w:rPr>
        <w:t>nciona esto:</w:t>
      </w: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8146A8">
      <w:pPr>
        <w:pStyle w:val="Instrucciones"/>
        <w:ind w:left="1440"/>
        <w:rPr>
          <w:noProof/>
          <w:sz w:val="24"/>
          <w:lang w:val="es-ES"/>
        </w:rPr>
      </w:pPr>
      <w:r w:rsidRPr="008146A8">
        <w:rPr>
          <w:noProof/>
          <w:sz w:val="24"/>
          <w:lang w:val="es-ES"/>
        </w:rPr>
        <w:t xml:space="preserve">   &lt;div ng-controller="miControlador"&gt;</w:t>
      </w:r>
    </w:p>
    <w:p w:rsidR="008146A8" w:rsidRPr="008146A8" w:rsidRDefault="008146A8" w:rsidP="008146A8">
      <w:pPr>
        <w:pStyle w:val="Instrucciones"/>
        <w:ind w:left="1440"/>
        <w:rPr>
          <w:noProof/>
          <w:sz w:val="24"/>
          <w:lang w:val="es-ES"/>
        </w:rPr>
      </w:pPr>
      <w:r w:rsidRPr="008146A8">
        <w:rPr>
          <w:noProof/>
          <w:sz w:val="24"/>
          <w:lang w:val="es-ES"/>
        </w:rPr>
        <w:t xml:space="preserve">      &lt;label&gt;Ingrese su nombre&lt;/label&gt;</w:t>
      </w:r>
    </w:p>
    <w:p w:rsidR="008146A8" w:rsidRPr="008146A8" w:rsidRDefault="008146A8" w:rsidP="008146A8">
      <w:pPr>
        <w:pStyle w:val="Instrucciones"/>
        <w:ind w:left="1440"/>
        <w:rPr>
          <w:noProof/>
          <w:sz w:val="24"/>
        </w:rPr>
      </w:pPr>
      <w:r w:rsidRPr="008146A8">
        <w:rPr>
          <w:noProof/>
          <w:sz w:val="24"/>
          <w:lang w:val="es-ES"/>
        </w:rPr>
        <w:t xml:space="preserve">      </w:t>
      </w:r>
      <w:r w:rsidRPr="008146A8">
        <w:rPr>
          <w:noProof/>
          <w:sz w:val="24"/>
        </w:rPr>
        <w:t>&lt;input type="text" ng-model="nombre"&gt;</w:t>
      </w:r>
    </w:p>
    <w:p w:rsidR="008146A8" w:rsidRPr="008146A8" w:rsidRDefault="008146A8" w:rsidP="008146A8">
      <w:pPr>
        <w:pStyle w:val="Instrucciones"/>
        <w:ind w:left="1440"/>
        <w:rPr>
          <w:noProof/>
          <w:sz w:val="24"/>
        </w:rPr>
      </w:pPr>
      <w:r w:rsidRPr="008146A8">
        <w:rPr>
          <w:noProof/>
          <w:sz w:val="24"/>
        </w:rPr>
        <w:t xml:space="preserve">      &lt;span&gt;Hola {{nombre}}&lt;/span&gt;</w:t>
      </w:r>
    </w:p>
    <w:p w:rsidR="008146A8" w:rsidRPr="008146A8" w:rsidRDefault="008146A8" w:rsidP="008146A8">
      <w:pPr>
        <w:pStyle w:val="Instrucciones"/>
        <w:ind w:left="1440"/>
        <w:rPr>
          <w:noProof/>
          <w:sz w:val="24"/>
        </w:rPr>
      </w:pPr>
      <w:r w:rsidRPr="008146A8">
        <w:rPr>
          <w:noProof/>
          <w:sz w:val="24"/>
        </w:rPr>
        <w:t>&lt;/div&gt;</w:t>
      </w:r>
    </w:p>
    <w:p w:rsidR="00C00076" w:rsidRDefault="00C00076" w:rsidP="008146A8">
      <w:pPr>
        <w:pStyle w:val="Instrucciones"/>
        <w:ind w:left="1440"/>
        <w:rPr>
          <w:noProof/>
          <w:sz w:val="24"/>
        </w:rPr>
      </w:pPr>
      <w:r>
        <w:rPr>
          <w:noProof/>
          <w:lang w:val="es-GT" w:eastAsia="es-GT"/>
        </w:rPr>
        <w:lastRenderedPageBreak/>
        <mc:AlternateContent>
          <mc:Choice Requires="wps">
            <w:drawing>
              <wp:anchor distT="4294967295" distB="4294967295" distL="114300" distR="114300" simplePos="0" relativeHeight="251691008" behindDoc="0" locked="0" layoutInCell="1" allowOverlap="1" wp14:anchorId="412DC398" wp14:editId="13B57C42">
                <wp:simplePos x="0" y="0"/>
                <wp:positionH relativeFrom="page">
                  <wp:posOffset>2632710</wp:posOffset>
                </wp:positionH>
                <wp:positionV relativeFrom="page">
                  <wp:posOffset>899795</wp:posOffset>
                </wp:positionV>
                <wp:extent cx="5943600" cy="0"/>
                <wp:effectExtent l="0" t="0" r="19050" b="19050"/>
                <wp:wrapNone/>
                <wp:docPr id="387" name="Conector recto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56DE868" id="Conector recto 387" o:spid="_x0000_s1026" style="position:absolute;z-index:2516910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207.3pt,70.85pt" to="675.3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" strokecolor="black [3200]" strokeweight=".5pt">
                <v:stroke joinstyle="miter"/>
                <o:lock v:ext="edit" shapetype="f"/>
                <w10:wrap anchorx="page" anchory="page"/>
              </v:line>
            </w:pict>
          </mc:Fallback>
        </mc:AlternateContent>
      </w:r>
    </w:p>
    <w:p w:rsidR="008146A8" w:rsidRPr="008146A8" w:rsidRDefault="008146A8" w:rsidP="008146A8">
      <w:pPr>
        <w:pStyle w:val="Instrucciones"/>
        <w:ind w:left="1440"/>
        <w:rPr>
          <w:noProof/>
          <w:sz w:val="24"/>
        </w:rPr>
      </w:pPr>
      <w:r w:rsidRPr="008146A8">
        <w:rPr>
          <w:noProof/>
          <w:sz w:val="24"/>
        </w:rPr>
        <w:t>&lt;/body&gt;</w:t>
      </w:r>
    </w:p>
    <w:p w:rsidR="008146A8" w:rsidRPr="008146A8" w:rsidRDefault="008146A8" w:rsidP="008146A8">
      <w:pPr>
        <w:pStyle w:val="Instrucciones"/>
        <w:ind w:left="1440"/>
        <w:rPr>
          <w:noProof/>
          <w:sz w:val="24"/>
          <w:lang w:val="es-ES"/>
        </w:rPr>
      </w:pPr>
      <w:r w:rsidRPr="008146A8">
        <w:rPr>
          <w:noProof/>
          <w:sz w:val="24"/>
          <w:lang w:val="es-ES"/>
        </w:rPr>
        <w:t>En el momento en que comencemos a escribir en el input, iremos viendo como se refleja lo escrito dentro del span, esto debido al principio “Two-Way data binding”, por otro lado en el controlador también tenemos acceso al modelo mediante $scope.nombre.</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b/>
          <w:noProof/>
          <w:sz w:val="32"/>
          <w:lang w:val="es-ES"/>
        </w:rPr>
      </w:pPr>
      <w:r w:rsidRPr="008146A8">
        <w:rPr>
          <w:b/>
          <w:noProof/>
          <w:sz w:val="32"/>
          <w:lang w:val="es-ES"/>
        </w:rPr>
        <w:t>ngClick (ng-click)</w:t>
      </w:r>
    </w:p>
    <w:p w:rsidR="008146A8" w:rsidRPr="008146A8" w:rsidRDefault="008146A8" w:rsidP="008146A8">
      <w:pPr>
        <w:pStyle w:val="Instrucciones"/>
        <w:ind w:left="1440"/>
        <w:rPr>
          <w:noProof/>
          <w:sz w:val="24"/>
          <w:lang w:val="es-ES"/>
        </w:rPr>
      </w:pPr>
      <w:r w:rsidRPr="008146A8">
        <w:rPr>
          <w:noProof/>
          <w:sz w:val="24"/>
          <w:lang w:val="es-ES"/>
        </w:rPr>
        <w:t>Esta directiva trabaja directamente relacionado al evento click, se le puede asociar alguna funcionalidad en cuanto el usuario h</w:t>
      </w:r>
      <w:r>
        <w:rPr>
          <w:noProof/>
          <w:sz w:val="24"/>
          <w:lang w:val="es-ES"/>
        </w:rPr>
        <w:t>aga click sobre algún elemento.</w:t>
      </w:r>
    </w:p>
    <w:p w:rsidR="008146A8" w:rsidRPr="008146A8" w:rsidRDefault="008146A8" w:rsidP="008146A8">
      <w:pPr>
        <w:pStyle w:val="Instrucciones"/>
        <w:ind w:left="1440"/>
        <w:rPr>
          <w:noProof/>
          <w:sz w:val="24"/>
          <w:lang w:val="es-ES"/>
        </w:rPr>
      </w:pPr>
      <w:r w:rsidRPr="008146A8">
        <w:rPr>
          <w:noProof/>
          <w:sz w:val="24"/>
          <w:lang w:val="es-ES"/>
        </w:rPr>
        <w:t>Como ejemplo veamos el siguiente código, dentro del html creamos un botón al cual le asociamos la directiva ng-click, en cuanto se detecte el evento se realizará la funcionalidad que tengamos en el método enviar(), que probablemente enviemos el nombre hacia algún servi</w:t>
      </w:r>
      <w:r>
        <w:rPr>
          <w:noProof/>
          <w:sz w:val="24"/>
          <w:lang w:val="es-ES"/>
        </w:rPr>
        <w:t>dor o la guardemos en un array:</w:t>
      </w: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8146A8">
      <w:pPr>
        <w:pStyle w:val="Instrucciones"/>
        <w:ind w:left="1440"/>
        <w:rPr>
          <w:noProof/>
          <w:sz w:val="24"/>
          <w:lang w:val="es-ES"/>
        </w:rPr>
      </w:pPr>
      <w:r w:rsidRPr="008146A8">
        <w:rPr>
          <w:noProof/>
          <w:sz w:val="24"/>
          <w:lang w:val="es-ES"/>
        </w:rPr>
        <w:t xml:space="preserve">   &lt;div ng-controller="miControlador"&gt;</w:t>
      </w:r>
    </w:p>
    <w:p w:rsidR="008146A8" w:rsidRPr="008146A8" w:rsidRDefault="008146A8" w:rsidP="008146A8">
      <w:pPr>
        <w:pStyle w:val="Instrucciones"/>
        <w:ind w:left="1440"/>
        <w:rPr>
          <w:noProof/>
          <w:sz w:val="24"/>
          <w:lang w:val="es-ES"/>
        </w:rPr>
      </w:pPr>
      <w:r w:rsidRPr="008146A8">
        <w:rPr>
          <w:noProof/>
          <w:sz w:val="24"/>
          <w:lang w:val="es-ES"/>
        </w:rPr>
        <w:t xml:space="preserve">      &lt;label&gt;Ingrese su nombre&lt;/label&gt;</w:t>
      </w:r>
    </w:p>
    <w:p w:rsidR="008146A8" w:rsidRPr="008146A8" w:rsidRDefault="008146A8" w:rsidP="008146A8">
      <w:pPr>
        <w:pStyle w:val="Instrucciones"/>
        <w:ind w:left="1440"/>
        <w:rPr>
          <w:noProof/>
          <w:sz w:val="24"/>
        </w:rPr>
      </w:pPr>
      <w:r w:rsidRPr="008146A8">
        <w:rPr>
          <w:noProof/>
          <w:sz w:val="24"/>
          <w:lang w:val="es-ES"/>
        </w:rPr>
        <w:t xml:space="preserve">      </w:t>
      </w:r>
      <w:r w:rsidRPr="008146A8">
        <w:rPr>
          <w:noProof/>
          <w:sz w:val="24"/>
        </w:rPr>
        <w:t>&lt;input type="text" ng-model="nombre"&gt;</w:t>
      </w:r>
    </w:p>
    <w:p w:rsidR="008146A8" w:rsidRPr="008146A8" w:rsidRDefault="008146A8" w:rsidP="008146A8">
      <w:pPr>
        <w:pStyle w:val="Instrucciones"/>
        <w:ind w:left="1440"/>
        <w:rPr>
          <w:noProof/>
          <w:sz w:val="24"/>
        </w:rPr>
      </w:pPr>
      <w:r w:rsidRPr="008146A8">
        <w:rPr>
          <w:noProof/>
          <w:sz w:val="24"/>
        </w:rPr>
        <w:t xml:space="preserve">      &lt;button ng-click="enviar()"&gt;Enviar&lt;/button&gt;</w:t>
      </w:r>
    </w:p>
    <w:p w:rsidR="008146A8" w:rsidRPr="008146A8" w:rsidRDefault="008146A8" w:rsidP="008146A8">
      <w:pPr>
        <w:pStyle w:val="Instrucciones"/>
        <w:ind w:left="1440"/>
        <w:rPr>
          <w:noProof/>
          <w:sz w:val="24"/>
        </w:rPr>
      </w:pPr>
      <w:r w:rsidRPr="008146A8">
        <w:rPr>
          <w:noProof/>
          <w:sz w:val="24"/>
        </w:rPr>
        <w:t>&lt;/div&gt; &lt;/body&gt;</w:t>
      </w:r>
    </w:p>
    <w:p w:rsidR="008146A8" w:rsidRPr="008146A8" w:rsidRDefault="008146A8" w:rsidP="008146A8">
      <w:pPr>
        <w:pStyle w:val="Instrucciones"/>
        <w:ind w:left="1440"/>
        <w:rPr>
          <w:noProof/>
          <w:sz w:val="24"/>
        </w:rPr>
      </w:pPr>
    </w:p>
    <w:p w:rsidR="008146A8" w:rsidRPr="008146A8" w:rsidRDefault="008146A8" w:rsidP="008146A8">
      <w:pPr>
        <w:pStyle w:val="Instrucciones"/>
        <w:ind w:left="1440"/>
        <w:rPr>
          <w:b/>
          <w:noProof/>
          <w:sz w:val="32"/>
          <w:lang w:val="es-ES"/>
        </w:rPr>
      </w:pPr>
      <w:r w:rsidRPr="008146A8">
        <w:rPr>
          <w:b/>
          <w:noProof/>
          <w:sz w:val="32"/>
          <w:lang w:val="es-ES"/>
        </w:rPr>
        <w:t>ngInit (ng-init)</w:t>
      </w:r>
    </w:p>
    <w:p w:rsidR="008146A8" w:rsidRDefault="008146A8" w:rsidP="008146A8">
      <w:pPr>
        <w:pStyle w:val="Instrucciones"/>
        <w:ind w:left="1440"/>
        <w:rPr>
          <w:noProof/>
          <w:sz w:val="24"/>
          <w:lang w:val="es-ES"/>
        </w:rPr>
      </w:pPr>
      <w:r w:rsidRPr="008146A8">
        <w:rPr>
          <w:noProof/>
          <w:sz w:val="24"/>
          <w:lang w:val="es-ES"/>
        </w:rPr>
        <w:t>Esta directiva permite evaluar una expresión en el scope donde se está trabajando, veamos un ejemplo de como funciona:</w:t>
      </w:r>
    </w:p>
    <w:p w:rsidR="008146A8" w:rsidRPr="008146A8" w:rsidRDefault="00C00076" w:rsidP="00C00076">
      <w:pPr>
        <w:pStyle w:val="Instrucciones"/>
        <w:ind w:left="1440"/>
        <w:rPr>
          <w:noProof/>
          <w:sz w:val="24"/>
          <w:lang w:val="es-ES"/>
        </w:rPr>
      </w:pPr>
      <w:r>
        <w:rPr>
          <w:noProof/>
          <w:lang w:val="es-GT" w:eastAsia="es-GT"/>
        </w:rPr>
        <w:lastRenderedPageBreak/>
        <mc:AlternateContent>
          <mc:Choice Requires="wps">
            <w:drawing>
              <wp:anchor distT="4294967295" distB="4294967295" distL="114300" distR="114300" simplePos="0" relativeHeight="251693056" behindDoc="0" locked="0" layoutInCell="1" allowOverlap="1" wp14:anchorId="525499A5" wp14:editId="12973692">
                <wp:simplePos x="0" y="0"/>
                <wp:positionH relativeFrom="page">
                  <wp:posOffset>2299335</wp:posOffset>
                </wp:positionH>
                <wp:positionV relativeFrom="page">
                  <wp:posOffset>869315</wp:posOffset>
                </wp:positionV>
                <wp:extent cx="5943600" cy="0"/>
                <wp:effectExtent l="0" t="0" r="19050" b="19050"/>
                <wp:wrapNone/>
                <wp:docPr id="389" name="Conector recto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B5D05D3" id="Conector recto 389" o:spid="_x0000_s1026" style="position:absolute;z-index:2516930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81.05pt,68.45pt" to="649.0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" strokecolor="black [3200]" strokeweight=".5pt">
                <v:stroke joinstyle="miter"/>
                <o:lock v:ext="edit" shapetype="f"/>
                <w10:wrap anchorx="page" anchory="page"/>
              </v:line>
            </w:pict>
          </mc:Fallback>
        </mc:AlternateContent>
      </w:r>
    </w:p>
    <w:p w:rsidR="008146A8" w:rsidRPr="008146A8" w:rsidRDefault="008146A8" w:rsidP="008146A8">
      <w:pPr>
        <w:pStyle w:val="Instrucciones"/>
        <w:ind w:left="1440"/>
        <w:rPr>
          <w:noProof/>
          <w:sz w:val="24"/>
        </w:rPr>
      </w:pPr>
      <w:r w:rsidRPr="008146A8">
        <w:rPr>
          <w:noProof/>
          <w:sz w:val="24"/>
        </w:rPr>
        <w:t>&lt;body&gt;</w:t>
      </w:r>
    </w:p>
    <w:p w:rsidR="008146A8" w:rsidRPr="008146A8" w:rsidRDefault="008146A8" w:rsidP="008146A8">
      <w:pPr>
        <w:pStyle w:val="Instrucciones"/>
        <w:ind w:left="1440"/>
        <w:rPr>
          <w:noProof/>
          <w:sz w:val="24"/>
        </w:rPr>
      </w:pPr>
      <w:r w:rsidRPr="008146A8">
        <w:rPr>
          <w:noProof/>
          <w:sz w:val="24"/>
        </w:rPr>
        <w:t xml:space="preserve">   &lt;div ng-controller="miControlador"&gt;</w:t>
      </w:r>
    </w:p>
    <w:p w:rsidR="008146A8" w:rsidRPr="008146A8" w:rsidRDefault="008146A8" w:rsidP="008146A8">
      <w:pPr>
        <w:pStyle w:val="Instrucciones"/>
        <w:ind w:left="1440"/>
        <w:rPr>
          <w:noProof/>
          <w:sz w:val="24"/>
        </w:rPr>
      </w:pPr>
      <w:r w:rsidRPr="008146A8">
        <w:rPr>
          <w:noProof/>
          <w:sz w:val="24"/>
        </w:rPr>
        <w:t xml:space="preserve">      &lt;div&gt;</w:t>
      </w:r>
    </w:p>
    <w:p w:rsidR="008146A8" w:rsidRPr="008146A8" w:rsidRDefault="008146A8" w:rsidP="008146A8">
      <w:pPr>
        <w:pStyle w:val="Instrucciones"/>
        <w:ind w:left="1440"/>
        <w:rPr>
          <w:noProof/>
          <w:sz w:val="24"/>
        </w:rPr>
      </w:pPr>
      <w:r w:rsidRPr="008146A8">
        <w:rPr>
          <w:noProof/>
          <w:sz w:val="24"/>
        </w:rPr>
        <w:t xml:space="preserve">         &lt;button ng-click="count = count + 1" ng-init="count = 0"&gt;Enviar&lt;/button&gt;</w:t>
      </w:r>
    </w:p>
    <w:p w:rsidR="008146A8" w:rsidRPr="008146A8" w:rsidRDefault="008146A8" w:rsidP="008146A8">
      <w:pPr>
        <w:pStyle w:val="Instrucciones"/>
        <w:ind w:left="1440"/>
        <w:rPr>
          <w:noProof/>
          <w:sz w:val="24"/>
        </w:rPr>
      </w:pPr>
      <w:r w:rsidRPr="008146A8">
        <w:rPr>
          <w:noProof/>
          <w:sz w:val="24"/>
        </w:rPr>
        <w:t xml:space="preserve">         &lt;span&gt;{{count}}&lt;/span&gt;</w:t>
      </w:r>
    </w:p>
    <w:p w:rsidR="008146A8" w:rsidRPr="008146A8" w:rsidRDefault="008146A8" w:rsidP="008146A8">
      <w:pPr>
        <w:pStyle w:val="Instrucciones"/>
        <w:ind w:left="1440"/>
        <w:rPr>
          <w:noProof/>
          <w:sz w:val="24"/>
        </w:rPr>
      </w:pPr>
      <w:r w:rsidRPr="008146A8">
        <w:rPr>
          <w:noProof/>
          <w:sz w:val="24"/>
        </w:rPr>
        <w:t xml:space="preserve">      &lt;/div&gt;</w:t>
      </w:r>
    </w:p>
    <w:p w:rsidR="008146A8" w:rsidRPr="008146A8" w:rsidRDefault="008146A8" w:rsidP="008146A8">
      <w:pPr>
        <w:pStyle w:val="Instrucciones"/>
        <w:ind w:left="1440"/>
        <w:rPr>
          <w:noProof/>
          <w:sz w:val="24"/>
        </w:rPr>
      </w:pPr>
      <w:r w:rsidRPr="008146A8">
        <w:rPr>
          <w:noProof/>
          <w:sz w:val="24"/>
        </w:rPr>
        <w:t xml:space="preserve">   &lt;/div&gt;</w:t>
      </w: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8146A8">
      <w:pPr>
        <w:pStyle w:val="Instrucciones"/>
        <w:ind w:left="1440"/>
        <w:rPr>
          <w:b/>
          <w:noProof/>
          <w:sz w:val="32"/>
          <w:lang w:val="es-ES"/>
        </w:rPr>
      </w:pPr>
      <w:r w:rsidRPr="008146A8">
        <w:rPr>
          <w:b/>
          <w:noProof/>
          <w:sz w:val="32"/>
          <w:lang w:val="es-ES"/>
        </w:rPr>
        <w:t>ngRepeat (ng-repeat)</w:t>
      </w:r>
    </w:p>
    <w:p w:rsidR="008146A8" w:rsidRPr="008146A8" w:rsidRDefault="008146A8" w:rsidP="008146A8">
      <w:pPr>
        <w:pStyle w:val="Instrucciones"/>
        <w:ind w:left="1440"/>
        <w:rPr>
          <w:noProof/>
          <w:sz w:val="24"/>
          <w:lang w:val="es-ES"/>
        </w:rPr>
      </w:pPr>
      <w:r w:rsidRPr="008146A8">
        <w:rPr>
          <w:noProof/>
          <w:sz w:val="24"/>
          <w:lang w:val="es-ES"/>
        </w:rPr>
        <w:t>Esta directiva permite iterar una colección de datos, generar un template por cada elemento de la colección y pintarlo en la vista, cada template o plantilla re</w:t>
      </w:r>
      <w:r>
        <w:rPr>
          <w:noProof/>
          <w:sz w:val="24"/>
          <w:lang w:val="es-ES"/>
        </w:rPr>
        <w:t>cibe su propio ámbito ($scope).</w:t>
      </w:r>
    </w:p>
    <w:p w:rsidR="008146A8" w:rsidRPr="008146A8" w:rsidRDefault="008146A8" w:rsidP="008146A8">
      <w:pPr>
        <w:pStyle w:val="Instrucciones"/>
        <w:ind w:left="1440"/>
        <w:rPr>
          <w:noProof/>
          <w:sz w:val="24"/>
          <w:lang w:val="es-ES"/>
        </w:rPr>
      </w:pPr>
      <w:r w:rsidRPr="008146A8">
        <w:rPr>
          <w:noProof/>
          <w:sz w:val="24"/>
          <w:lang w:val="es-ES"/>
        </w:rPr>
        <w:t>Vemos en el siguiente ejemplo, como inicializamos una variable que contiene una colección de objetos y luego mediante la directiva ng-repeat iteramos la colección y pintamos una etiqueta “li” por cada elemento de la colección mostrando tanto el nomb</w:t>
      </w:r>
      <w:r>
        <w:rPr>
          <w:noProof/>
          <w:sz w:val="24"/>
          <w:lang w:val="es-ES"/>
        </w:rPr>
        <w:t>re como la edad de cada alumno:</w:t>
      </w: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8146A8">
      <w:pPr>
        <w:pStyle w:val="Instrucciones"/>
        <w:ind w:left="1440"/>
        <w:rPr>
          <w:noProof/>
          <w:sz w:val="24"/>
          <w:lang w:val="es-ES"/>
        </w:rPr>
      </w:pPr>
      <w:r w:rsidRPr="008146A8">
        <w:rPr>
          <w:noProof/>
          <w:sz w:val="24"/>
          <w:lang w:val="es-ES"/>
        </w:rPr>
        <w:t xml:space="preserve">   &lt;div ng-controller="miControlador"&gt;</w:t>
      </w:r>
    </w:p>
    <w:p w:rsidR="008146A8" w:rsidRPr="008146A8" w:rsidRDefault="008146A8" w:rsidP="008146A8">
      <w:pPr>
        <w:pStyle w:val="Instrucciones"/>
        <w:ind w:left="1440"/>
        <w:rPr>
          <w:noProof/>
          <w:sz w:val="24"/>
          <w:lang w:val="es-ES"/>
        </w:rPr>
      </w:pPr>
      <w:r w:rsidRPr="008146A8">
        <w:rPr>
          <w:noProof/>
          <w:sz w:val="24"/>
          <w:lang w:val="es-ES"/>
        </w:rPr>
        <w:t xml:space="preserve">   &lt;div ng-init="alumnos = [</w:t>
      </w:r>
    </w:p>
    <w:p w:rsidR="008146A8" w:rsidRPr="008146A8" w:rsidRDefault="008146A8" w:rsidP="008146A8">
      <w:pPr>
        <w:pStyle w:val="Instrucciones"/>
        <w:ind w:left="1440"/>
        <w:rPr>
          <w:noProof/>
          <w:sz w:val="24"/>
          <w:lang w:val="es-ES"/>
        </w:rPr>
      </w:pPr>
      <w:r w:rsidRPr="008146A8">
        <w:rPr>
          <w:noProof/>
          <w:sz w:val="24"/>
          <w:lang w:val="es-ES"/>
        </w:rPr>
        <w:t xml:space="preserve">      {nombre:'Paul', edad:12},</w:t>
      </w:r>
    </w:p>
    <w:p w:rsidR="008146A8" w:rsidRPr="008146A8" w:rsidRDefault="008146A8" w:rsidP="008146A8">
      <w:pPr>
        <w:pStyle w:val="Instrucciones"/>
        <w:ind w:left="1440"/>
        <w:rPr>
          <w:noProof/>
          <w:sz w:val="24"/>
          <w:lang w:val="es-ES"/>
        </w:rPr>
      </w:pPr>
      <w:r w:rsidRPr="008146A8">
        <w:rPr>
          <w:noProof/>
          <w:sz w:val="24"/>
          <w:lang w:val="es-ES"/>
        </w:rPr>
        <w:t xml:space="preserve">      {nombre:'Carlos', edad:13},</w:t>
      </w:r>
    </w:p>
    <w:p w:rsidR="008146A8" w:rsidRPr="008146A8" w:rsidRDefault="008146A8" w:rsidP="008146A8">
      <w:pPr>
        <w:pStyle w:val="Instrucciones"/>
        <w:ind w:left="1440"/>
        <w:rPr>
          <w:noProof/>
          <w:sz w:val="24"/>
          <w:lang w:val="es-ES"/>
        </w:rPr>
      </w:pPr>
      <w:r w:rsidRPr="008146A8">
        <w:rPr>
          <w:noProof/>
          <w:sz w:val="24"/>
          <w:lang w:val="es-ES"/>
        </w:rPr>
        <w:t xml:space="preserve">      {nombre:'Jan', edad:14},</w:t>
      </w:r>
    </w:p>
    <w:p w:rsidR="00C00076" w:rsidRDefault="00C00076" w:rsidP="008146A8">
      <w:pPr>
        <w:pStyle w:val="Instrucciones"/>
        <w:ind w:left="1440"/>
        <w:rPr>
          <w:noProof/>
          <w:sz w:val="24"/>
          <w:lang w:val="es-ES"/>
        </w:rPr>
      </w:pPr>
      <w:r>
        <w:rPr>
          <w:noProof/>
          <w:lang w:val="es-GT" w:eastAsia="es-GT"/>
        </w:rPr>
        <w:lastRenderedPageBreak/>
        <mc:AlternateContent>
          <mc:Choice Requires="wps">
            <w:drawing>
              <wp:anchor distT="4294967295" distB="4294967295" distL="114300" distR="114300" simplePos="0" relativeHeight="251695104" behindDoc="0" locked="0" layoutInCell="1" allowOverlap="1" wp14:anchorId="412DC398" wp14:editId="13B57C42">
                <wp:simplePos x="0" y="0"/>
                <wp:positionH relativeFrom="page">
                  <wp:posOffset>2442210</wp:posOffset>
                </wp:positionH>
                <wp:positionV relativeFrom="page">
                  <wp:posOffset>899795</wp:posOffset>
                </wp:positionV>
                <wp:extent cx="5943600" cy="0"/>
                <wp:effectExtent l="0" t="0" r="19050" b="19050"/>
                <wp:wrapNone/>
                <wp:docPr id="390" name="Conector recto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E70950" id="Conector recto 390" o:spid="_x0000_s1026" style="position:absolute;z-index:2516951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92.3pt,70.85pt" to="660.3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" strokecolor="black [3200]" strokeweight=".5pt">
                <v:stroke joinstyle="miter"/>
                <o:lock v:ext="edit" shapetype="f"/>
                <w10:wrap anchorx="page" anchory="page"/>
              </v:line>
            </w:pict>
          </mc:Fallback>
        </mc:AlternateContent>
      </w:r>
    </w:p>
    <w:p w:rsidR="008146A8" w:rsidRPr="008146A8" w:rsidRDefault="008146A8" w:rsidP="008146A8">
      <w:pPr>
        <w:pStyle w:val="Instrucciones"/>
        <w:ind w:left="1440"/>
        <w:rPr>
          <w:noProof/>
          <w:sz w:val="24"/>
          <w:lang w:val="es-ES"/>
        </w:rPr>
      </w:pPr>
      <w:r w:rsidRPr="008146A8">
        <w:rPr>
          <w:noProof/>
          <w:sz w:val="24"/>
          <w:lang w:val="es-ES"/>
        </w:rPr>
        <w:t xml:space="preserve">      {nombre:'Ana', edad:15},</w:t>
      </w:r>
    </w:p>
    <w:p w:rsidR="008146A8" w:rsidRPr="008146A8" w:rsidRDefault="008146A8" w:rsidP="008146A8">
      <w:pPr>
        <w:pStyle w:val="Instrucciones"/>
        <w:ind w:left="1440"/>
        <w:rPr>
          <w:noProof/>
          <w:sz w:val="24"/>
          <w:lang w:val="es-ES"/>
        </w:rPr>
      </w:pPr>
      <w:r w:rsidRPr="008146A8">
        <w:rPr>
          <w:noProof/>
          <w:sz w:val="24"/>
          <w:lang w:val="es-ES"/>
        </w:rPr>
        <w:t xml:space="preserve">      {nombre:'Victor', edad:16}</w:t>
      </w:r>
    </w:p>
    <w:p w:rsidR="008146A8" w:rsidRPr="008146A8" w:rsidRDefault="008146A8" w:rsidP="008146A8">
      <w:pPr>
        <w:pStyle w:val="Instrucciones"/>
        <w:ind w:left="1440"/>
        <w:rPr>
          <w:noProof/>
          <w:sz w:val="24"/>
          <w:lang w:val="es-ES"/>
        </w:rPr>
      </w:pPr>
      <w:r w:rsidRPr="008146A8">
        <w:rPr>
          <w:noProof/>
          <w:sz w:val="24"/>
          <w:lang w:val="es-ES"/>
        </w:rPr>
        <w:t xml:space="preserve">      ]"&gt;</w:t>
      </w:r>
    </w:p>
    <w:p w:rsidR="008146A8" w:rsidRPr="008146A8" w:rsidRDefault="008146A8" w:rsidP="008146A8">
      <w:pPr>
        <w:pStyle w:val="Instrucciones"/>
        <w:ind w:left="1440"/>
        <w:rPr>
          <w:noProof/>
          <w:sz w:val="24"/>
          <w:lang w:val="es-ES"/>
        </w:rPr>
      </w:pPr>
      <w:r w:rsidRPr="008146A8">
        <w:rPr>
          <w:noProof/>
          <w:sz w:val="24"/>
          <w:lang w:val="es-ES"/>
        </w:rPr>
        <w:t xml:space="preserve">         &lt;ul&gt;</w:t>
      </w:r>
    </w:p>
    <w:p w:rsidR="008146A8" w:rsidRPr="008146A8" w:rsidRDefault="008146A8" w:rsidP="008146A8">
      <w:pPr>
        <w:pStyle w:val="Instrucciones"/>
        <w:ind w:left="1440"/>
        <w:rPr>
          <w:noProof/>
          <w:sz w:val="24"/>
          <w:lang w:val="es-ES"/>
        </w:rPr>
      </w:pPr>
      <w:r w:rsidRPr="008146A8">
        <w:rPr>
          <w:noProof/>
          <w:sz w:val="24"/>
          <w:lang w:val="es-ES"/>
        </w:rPr>
        <w:t xml:space="preserve">            &lt;li ng-repeat="alumno in alumnos"&gt;{{alumno.nombre}}: {{alumno.edad}} años&lt;/li&gt;</w:t>
      </w:r>
    </w:p>
    <w:p w:rsidR="008146A8" w:rsidRPr="008146A8" w:rsidRDefault="008146A8" w:rsidP="008146A8">
      <w:pPr>
        <w:pStyle w:val="Instrucciones"/>
        <w:ind w:left="1440"/>
        <w:rPr>
          <w:noProof/>
          <w:sz w:val="24"/>
        </w:rPr>
      </w:pPr>
      <w:r w:rsidRPr="008146A8">
        <w:rPr>
          <w:noProof/>
          <w:sz w:val="24"/>
          <w:lang w:val="es-ES"/>
        </w:rPr>
        <w:t xml:space="preserve">         </w:t>
      </w:r>
      <w:r w:rsidRPr="008146A8">
        <w:rPr>
          <w:noProof/>
          <w:sz w:val="24"/>
        </w:rPr>
        <w:t>&lt;/ul&gt;</w:t>
      </w:r>
    </w:p>
    <w:p w:rsidR="008146A8" w:rsidRPr="008146A8" w:rsidRDefault="008146A8" w:rsidP="008146A8">
      <w:pPr>
        <w:pStyle w:val="Instrucciones"/>
        <w:ind w:left="1440"/>
        <w:rPr>
          <w:noProof/>
          <w:sz w:val="24"/>
        </w:rPr>
      </w:pPr>
      <w:r w:rsidRPr="008146A8">
        <w:rPr>
          <w:noProof/>
          <w:sz w:val="24"/>
        </w:rPr>
        <w:t xml:space="preserve">      &lt;/div&gt;</w:t>
      </w:r>
    </w:p>
    <w:p w:rsidR="008146A8" w:rsidRPr="008146A8" w:rsidRDefault="008146A8" w:rsidP="008146A8">
      <w:pPr>
        <w:pStyle w:val="Instrucciones"/>
        <w:ind w:left="1440"/>
        <w:rPr>
          <w:noProof/>
          <w:sz w:val="24"/>
        </w:rPr>
      </w:pPr>
      <w:r w:rsidRPr="008146A8">
        <w:rPr>
          <w:noProof/>
          <w:sz w:val="24"/>
        </w:rPr>
        <w:t>&lt;/div&gt; &lt;/body&gt;</w:t>
      </w:r>
    </w:p>
    <w:p w:rsidR="008146A8" w:rsidRPr="008146A8" w:rsidRDefault="008146A8" w:rsidP="008146A8">
      <w:pPr>
        <w:pStyle w:val="Instrucciones"/>
        <w:ind w:left="1440"/>
        <w:rPr>
          <w:noProof/>
          <w:sz w:val="24"/>
        </w:rPr>
      </w:pPr>
    </w:p>
    <w:p w:rsidR="008146A8" w:rsidRPr="008146A8" w:rsidRDefault="008146A8" w:rsidP="008146A8">
      <w:pPr>
        <w:pStyle w:val="Instrucciones"/>
        <w:ind w:left="1440"/>
        <w:rPr>
          <w:b/>
          <w:noProof/>
          <w:sz w:val="32"/>
        </w:rPr>
      </w:pPr>
      <w:r w:rsidRPr="008146A8">
        <w:rPr>
          <w:b/>
          <w:noProof/>
          <w:sz w:val="32"/>
        </w:rPr>
        <w:t>ngChange (ng-change)</w:t>
      </w:r>
    </w:p>
    <w:p w:rsidR="008146A8" w:rsidRPr="008146A8" w:rsidRDefault="008146A8" w:rsidP="008146A8">
      <w:pPr>
        <w:pStyle w:val="Instrucciones"/>
        <w:ind w:left="1440"/>
        <w:rPr>
          <w:noProof/>
          <w:sz w:val="24"/>
          <w:lang w:val="es-ES"/>
        </w:rPr>
      </w:pPr>
      <w:r w:rsidRPr="008146A8">
        <w:rPr>
          <w:noProof/>
          <w:sz w:val="24"/>
          <w:lang w:val="es-ES"/>
        </w:rPr>
        <w:t>Esta directiva detecta cualquier cambio que se produzca dentro de una etiqueta de entrada, sean inputs, checkbox, etc., la f</w:t>
      </w:r>
      <w:r>
        <w:rPr>
          <w:noProof/>
          <w:sz w:val="24"/>
          <w:lang w:val="es-ES"/>
        </w:rPr>
        <w:t>orma de usarla es la siguiente.</w:t>
      </w:r>
    </w:p>
    <w:p w:rsidR="008146A8" w:rsidRPr="008146A8" w:rsidRDefault="008146A8" w:rsidP="008146A8">
      <w:pPr>
        <w:pStyle w:val="Instrucciones"/>
        <w:ind w:left="1440"/>
        <w:rPr>
          <w:noProof/>
          <w:sz w:val="24"/>
          <w:lang w:val="es-ES"/>
        </w:rPr>
      </w:pPr>
      <w:r w:rsidRPr="008146A8">
        <w:rPr>
          <w:noProof/>
          <w:sz w:val="24"/>
          <w:lang w:val="es-ES"/>
        </w:rPr>
        <w:t>En el lado de la vista tenemos dos opciones a marcar, si esta a favor o en contra, lo cual incrementará o restará las votaci</w:t>
      </w:r>
      <w:r>
        <w:rPr>
          <w:noProof/>
          <w:sz w:val="24"/>
          <w:lang w:val="es-ES"/>
        </w:rPr>
        <w:t>ones según sea el caso, veamos:</w:t>
      </w:r>
    </w:p>
    <w:p w:rsidR="008146A8" w:rsidRPr="008146A8" w:rsidRDefault="008146A8" w:rsidP="008146A8">
      <w:pPr>
        <w:pStyle w:val="Instrucciones"/>
        <w:ind w:left="1440"/>
        <w:rPr>
          <w:noProof/>
          <w:sz w:val="24"/>
        </w:rPr>
      </w:pPr>
      <w:r w:rsidRPr="008146A8">
        <w:rPr>
          <w:noProof/>
          <w:sz w:val="24"/>
        </w:rPr>
        <w:t>&lt;body&gt;</w:t>
      </w:r>
    </w:p>
    <w:p w:rsidR="008146A8" w:rsidRPr="008146A8" w:rsidRDefault="008146A8" w:rsidP="008146A8">
      <w:pPr>
        <w:pStyle w:val="Instrucciones"/>
        <w:ind w:left="1440"/>
        <w:rPr>
          <w:noProof/>
          <w:sz w:val="24"/>
        </w:rPr>
      </w:pPr>
      <w:r w:rsidRPr="008146A8">
        <w:rPr>
          <w:noProof/>
          <w:sz w:val="24"/>
        </w:rPr>
        <w:t xml:space="preserve">   &lt;div ng-controller="miControlador"&gt;</w:t>
      </w:r>
    </w:p>
    <w:p w:rsidR="008146A8" w:rsidRPr="008146A8" w:rsidRDefault="008146A8" w:rsidP="008146A8">
      <w:pPr>
        <w:pStyle w:val="Instrucciones"/>
        <w:ind w:left="1440"/>
        <w:rPr>
          <w:noProof/>
          <w:sz w:val="24"/>
        </w:rPr>
      </w:pPr>
      <w:r w:rsidRPr="008146A8">
        <w:rPr>
          <w:noProof/>
          <w:sz w:val="24"/>
        </w:rPr>
        <w:t xml:space="preserve">      &lt;input type="checkbox" ng-model="total" ng-change="aFavor()"&gt; A favor</w:t>
      </w:r>
    </w:p>
    <w:p w:rsidR="008146A8" w:rsidRPr="008146A8" w:rsidRDefault="008146A8" w:rsidP="008146A8">
      <w:pPr>
        <w:pStyle w:val="Instrucciones"/>
        <w:ind w:left="1440"/>
        <w:rPr>
          <w:noProof/>
          <w:sz w:val="24"/>
        </w:rPr>
      </w:pPr>
      <w:r w:rsidRPr="008146A8">
        <w:rPr>
          <w:noProof/>
          <w:sz w:val="24"/>
        </w:rPr>
        <w:t xml:space="preserve">      &lt;input type="checkbox" ng-model="total" ng-change="enContra()"&gt; En contra</w:t>
      </w:r>
    </w:p>
    <w:p w:rsidR="008146A8" w:rsidRPr="008146A8" w:rsidRDefault="008146A8" w:rsidP="008146A8">
      <w:pPr>
        <w:pStyle w:val="Instrucciones"/>
        <w:ind w:left="1440"/>
        <w:rPr>
          <w:noProof/>
          <w:sz w:val="24"/>
          <w:lang w:val="es-ES"/>
        </w:rPr>
      </w:pPr>
      <w:r w:rsidRPr="008146A8">
        <w:rPr>
          <w:noProof/>
          <w:sz w:val="24"/>
        </w:rPr>
        <w:t xml:space="preserve">      </w:t>
      </w:r>
      <w:r w:rsidRPr="008146A8">
        <w:rPr>
          <w:noProof/>
          <w:sz w:val="24"/>
          <w:lang w:val="es-ES"/>
        </w:rPr>
        <w:t>&lt;h3&gt;Total Votos: {{total}}&lt;/h3&gt;</w:t>
      </w:r>
    </w:p>
    <w:p w:rsidR="008146A8" w:rsidRPr="008146A8" w:rsidRDefault="00C00076" w:rsidP="00C00076">
      <w:pPr>
        <w:pStyle w:val="Instrucciones"/>
        <w:ind w:left="1440"/>
        <w:rPr>
          <w:noProof/>
          <w:sz w:val="24"/>
          <w:lang w:val="es-ES"/>
        </w:rPr>
      </w:pPr>
      <w:r>
        <w:rPr>
          <w:noProof/>
          <w:lang w:val="es-GT" w:eastAsia="es-GT"/>
        </w:rPr>
        <w:lastRenderedPageBreak/>
        <mc:AlternateContent>
          <mc:Choice Requires="wps">
            <w:drawing>
              <wp:anchor distT="4294967295" distB="4294967295" distL="114300" distR="114300" simplePos="0" relativeHeight="251697152" behindDoc="0" locked="0" layoutInCell="1" allowOverlap="1" wp14:anchorId="412DC398" wp14:editId="13B57C42">
                <wp:simplePos x="0" y="0"/>
                <wp:positionH relativeFrom="page">
                  <wp:posOffset>2556510</wp:posOffset>
                </wp:positionH>
                <wp:positionV relativeFrom="page">
                  <wp:posOffset>842645</wp:posOffset>
                </wp:positionV>
                <wp:extent cx="5943600" cy="0"/>
                <wp:effectExtent l="0" t="0" r="19050" b="19050"/>
                <wp:wrapNone/>
                <wp:docPr id="391" name="Conector recto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1D402B" id="Conector recto 391" o:spid="_x0000_s1026" style="position:absolute;z-index:2516971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201.3pt,66.35pt" to="669.3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" strokecolor="black [3200]" strokeweight=".5pt">
                <v:stroke joinstyle="miter"/>
                <o:lock v:ext="edit" shapetype="f"/>
                <w10:wrap anchorx="page" anchory="page"/>
              </v:line>
            </w:pict>
          </mc:Fallback>
        </mc:AlternateContent>
      </w:r>
      <w:r w:rsidR="008146A8" w:rsidRPr="008146A8">
        <w:rPr>
          <w:noProof/>
          <w:sz w:val="24"/>
          <w:lang w:val="es-ES"/>
        </w:rPr>
        <w:t xml:space="preserve">   &lt;/div&gt;</w:t>
      </w: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720322">
      <w:pPr>
        <w:pStyle w:val="Instrucciones"/>
        <w:ind w:left="1440"/>
        <w:rPr>
          <w:noProof/>
          <w:sz w:val="24"/>
          <w:lang w:val="es-ES"/>
        </w:rPr>
      </w:pPr>
      <w:r w:rsidRPr="008146A8">
        <w:rPr>
          <w:noProof/>
          <w:sz w:val="24"/>
          <w:lang w:val="es-ES"/>
        </w:rPr>
        <w:t>En el lado del controlado</w:t>
      </w:r>
      <w:r w:rsidR="00720322">
        <w:rPr>
          <w:noProof/>
          <w:sz w:val="24"/>
          <w:lang w:val="es-ES"/>
        </w:rPr>
        <w:t>r sería de la siguiente manera:</w:t>
      </w:r>
    </w:p>
    <w:p w:rsidR="008146A8" w:rsidRPr="008146A8" w:rsidRDefault="008146A8" w:rsidP="008146A8">
      <w:pPr>
        <w:pStyle w:val="Instrucciones"/>
        <w:ind w:left="1440"/>
        <w:rPr>
          <w:noProof/>
          <w:sz w:val="24"/>
        </w:rPr>
      </w:pPr>
      <w:r w:rsidRPr="008146A8">
        <w:rPr>
          <w:noProof/>
          <w:sz w:val="24"/>
        </w:rPr>
        <w:t>app.controller('miControlador', function($scope){</w:t>
      </w:r>
    </w:p>
    <w:p w:rsidR="008146A8" w:rsidRPr="008146A8" w:rsidRDefault="008146A8" w:rsidP="008146A8">
      <w:pPr>
        <w:pStyle w:val="Instrucciones"/>
        <w:ind w:left="1440"/>
        <w:rPr>
          <w:noProof/>
          <w:sz w:val="24"/>
        </w:rPr>
      </w:pPr>
      <w:r w:rsidRPr="008146A8">
        <w:rPr>
          <w:noProof/>
          <w:sz w:val="24"/>
        </w:rPr>
        <w:t xml:space="preserve">   $scope.total = 0;</w:t>
      </w:r>
    </w:p>
    <w:p w:rsidR="008146A8" w:rsidRPr="008146A8" w:rsidRDefault="008146A8" w:rsidP="008146A8">
      <w:pPr>
        <w:pStyle w:val="Instrucciones"/>
        <w:ind w:left="1440"/>
        <w:rPr>
          <w:noProof/>
          <w:sz w:val="24"/>
        </w:rPr>
      </w:pPr>
      <w:r w:rsidRPr="008146A8">
        <w:rPr>
          <w:noProof/>
          <w:sz w:val="24"/>
        </w:rPr>
        <w:t xml:space="preserve">   $scope.aFavor = function (){</w:t>
      </w:r>
    </w:p>
    <w:p w:rsidR="008146A8" w:rsidRPr="008146A8" w:rsidRDefault="008146A8" w:rsidP="008146A8">
      <w:pPr>
        <w:pStyle w:val="Instrucciones"/>
        <w:ind w:left="1440"/>
        <w:rPr>
          <w:noProof/>
          <w:sz w:val="24"/>
        </w:rPr>
      </w:pPr>
      <w:r w:rsidRPr="008146A8">
        <w:rPr>
          <w:noProof/>
          <w:sz w:val="24"/>
        </w:rPr>
        <w:t xml:space="preserve">      $scope.total++;</w:t>
      </w:r>
    </w:p>
    <w:p w:rsidR="008146A8" w:rsidRPr="008146A8" w:rsidRDefault="008146A8" w:rsidP="008146A8">
      <w:pPr>
        <w:pStyle w:val="Instrucciones"/>
        <w:ind w:left="1440"/>
        <w:rPr>
          <w:noProof/>
          <w:sz w:val="24"/>
        </w:rPr>
      </w:pPr>
      <w:r w:rsidRPr="008146A8">
        <w:rPr>
          <w:noProof/>
          <w:sz w:val="24"/>
        </w:rPr>
        <w:t xml:space="preserve">   };</w:t>
      </w:r>
    </w:p>
    <w:p w:rsidR="008146A8" w:rsidRPr="008146A8" w:rsidRDefault="008146A8" w:rsidP="008146A8">
      <w:pPr>
        <w:pStyle w:val="Instrucciones"/>
        <w:ind w:left="1440"/>
        <w:rPr>
          <w:noProof/>
          <w:sz w:val="24"/>
        </w:rPr>
      </w:pPr>
      <w:r w:rsidRPr="008146A8">
        <w:rPr>
          <w:noProof/>
          <w:sz w:val="24"/>
        </w:rPr>
        <w:t xml:space="preserve">   $scope.enContra = function (){</w:t>
      </w:r>
    </w:p>
    <w:p w:rsidR="008146A8" w:rsidRPr="008146A8" w:rsidRDefault="008146A8" w:rsidP="008146A8">
      <w:pPr>
        <w:pStyle w:val="Instrucciones"/>
        <w:ind w:left="1440"/>
        <w:rPr>
          <w:noProof/>
          <w:sz w:val="24"/>
        </w:rPr>
      </w:pPr>
      <w:r w:rsidRPr="008146A8">
        <w:rPr>
          <w:noProof/>
          <w:sz w:val="24"/>
        </w:rPr>
        <w:t xml:space="preserve">      $scope.total--;</w:t>
      </w:r>
    </w:p>
    <w:p w:rsidR="008146A8" w:rsidRPr="008146A8" w:rsidRDefault="008146A8" w:rsidP="008146A8">
      <w:pPr>
        <w:pStyle w:val="Instrucciones"/>
        <w:ind w:left="1440"/>
        <w:rPr>
          <w:noProof/>
          <w:sz w:val="24"/>
        </w:rPr>
      </w:pPr>
      <w:r w:rsidRPr="008146A8">
        <w:rPr>
          <w:noProof/>
          <w:sz w:val="24"/>
        </w:rPr>
        <w:t xml:space="preserve">   };</w:t>
      </w:r>
    </w:p>
    <w:p w:rsidR="008146A8" w:rsidRPr="008146A8" w:rsidRDefault="008146A8" w:rsidP="008146A8">
      <w:pPr>
        <w:pStyle w:val="Instrucciones"/>
        <w:ind w:left="1440"/>
        <w:rPr>
          <w:noProof/>
          <w:sz w:val="24"/>
        </w:rPr>
      </w:pPr>
      <w:r w:rsidRPr="008146A8">
        <w:rPr>
          <w:noProof/>
          <w:sz w:val="24"/>
        </w:rPr>
        <w:t>});</w:t>
      </w:r>
    </w:p>
    <w:p w:rsidR="008146A8" w:rsidRPr="00720322" w:rsidRDefault="008146A8" w:rsidP="008146A8">
      <w:pPr>
        <w:pStyle w:val="Instrucciones"/>
        <w:ind w:left="1440"/>
        <w:rPr>
          <w:b/>
          <w:noProof/>
          <w:sz w:val="32"/>
        </w:rPr>
      </w:pPr>
      <w:r w:rsidRPr="00720322">
        <w:rPr>
          <w:b/>
          <w:noProof/>
          <w:sz w:val="32"/>
        </w:rPr>
        <w:t>ngShow (ng-show) | ngHide (ng-hide)</w:t>
      </w:r>
    </w:p>
    <w:p w:rsidR="008146A8" w:rsidRPr="008146A8" w:rsidRDefault="008146A8" w:rsidP="00720322">
      <w:pPr>
        <w:pStyle w:val="Instrucciones"/>
        <w:ind w:left="1440"/>
        <w:rPr>
          <w:noProof/>
          <w:sz w:val="24"/>
          <w:lang w:val="es-ES"/>
        </w:rPr>
      </w:pPr>
      <w:r w:rsidRPr="008146A8">
        <w:rPr>
          <w:noProof/>
          <w:sz w:val="24"/>
          <w:lang w:val="es-ES"/>
        </w:rPr>
        <w:t>Estas directivas permiten mostrar y ocultar alguna parte de la vista según la condición que le asignemos. Como seguramente todos ya deben saber ngShow permite mostrar y ngHide permite ocultar, veamos un ejemplo sencillo de como</w:t>
      </w:r>
      <w:r w:rsidR="00720322">
        <w:rPr>
          <w:noProof/>
          <w:sz w:val="24"/>
          <w:lang w:val="es-ES"/>
        </w:rPr>
        <w:t xml:space="preserve"> trabajan estas dos directivas.</w:t>
      </w:r>
    </w:p>
    <w:p w:rsidR="008146A8" w:rsidRPr="008146A8" w:rsidRDefault="008146A8" w:rsidP="00720322">
      <w:pPr>
        <w:pStyle w:val="Instrucciones"/>
        <w:ind w:left="1440"/>
        <w:rPr>
          <w:noProof/>
          <w:sz w:val="24"/>
          <w:lang w:val="es-ES"/>
        </w:rPr>
      </w:pPr>
      <w:r w:rsidRPr="008146A8">
        <w:rPr>
          <w:noProof/>
          <w:sz w:val="24"/>
          <w:lang w:val="es-ES"/>
        </w:rPr>
        <w:t>Tenemos dos opciones “mostrar” y “ocultar”, y el mensaje a mostrar, como vemos en el código tenemos los dos checkbox y los dos mensajes, uno de los mensajes con la directiva ng-show y la otra con ng-hide, lo que nos indica que en cuanto “dato1″ sea true(este marcada) se mostrará en caso contrario se ocultará, de forma inversa en el segundo mensaje, donde en caso “dato2″ se true se ocultará y</w:t>
      </w:r>
      <w:r w:rsidR="00720322">
        <w:rPr>
          <w:noProof/>
          <w:sz w:val="24"/>
          <w:lang w:val="es-ES"/>
        </w:rPr>
        <w:t xml:space="preserve"> en caso contrario se mostrará.</w:t>
      </w:r>
    </w:p>
    <w:p w:rsidR="008146A8" w:rsidRPr="008146A8" w:rsidRDefault="008146A8" w:rsidP="008146A8">
      <w:pPr>
        <w:pStyle w:val="Instrucciones"/>
        <w:ind w:left="1440"/>
        <w:rPr>
          <w:noProof/>
          <w:sz w:val="24"/>
          <w:lang w:val="es-ES"/>
        </w:rPr>
      </w:pPr>
      <w:r w:rsidRPr="008146A8">
        <w:rPr>
          <w:noProof/>
          <w:sz w:val="24"/>
          <w:lang w:val="es-ES"/>
        </w:rPr>
        <w:t>En primera instancia al estar ambos sin check, estarán en estado false, por lo cual el único mensaje que se mostrará es el segundo.</w:t>
      </w:r>
    </w:p>
    <w:p w:rsidR="008146A8" w:rsidRDefault="00C00076" w:rsidP="008146A8">
      <w:pPr>
        <w:pStyle w:val="Instrucciones"/>
        <w:ind w:left="1440"/>
        <w:rPr>
          <w:noProof/>
          <w:sz w:val="24"/>
          <w:lang w:val="es-ES"/>
        </w:rPr>
      </w:pPr>
      <w:r>
        <w:rPr>
          <w:noProof/>
          <w:lang w:val="es-GT" w:eastAsia="es-GT"/>
        </w:rPr>
        <w:lastRenderedPageBreak/>
        <mc:AlternateContent>
          <mc:Choice Requires="wps">
            <w:drawing>
              <wp:anchor distT="4294967295" distB="4294967295" distL="114300" distR="114300" simplePos="0" relativeHeight="251699200" behindDoc="0" locked="0" layoutInCell="1" allowOverlap="1" wp14:anchorId="412DC398" wp14:editId="13B57C42">
                <wp:simplePos x="0" y="0"/>
                <wp:positionH relativeFrom="page">
                  <wp:posOffset>2842260</wp:posOffset>
                </wp:positionH>
                <wp:positionV relativeFrom="page">
                  <wp:posOffset>899795</wp:posOffset>
                </wp:positionV>
                <wp:extent cx="5943600" cy="0"/>
                <wp:effectExtent l="0" t="0" r="19050" b="19050"/>
                <wp:wrapNone/>
                <wp:docPr id="392" name="Conector recto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B38D96F" id="Conector recto 392" o:spid="_x0000_s1026" style="position:absolute;z-index:2516992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223.8pt,70.85pt" to="691.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" strokecolor="black [3200]" strokeweight=".5pt">
                <v:stroke joinstyle="miter"/>
                <o:lock v:ext="edit" shapetype="f"/>
                <w10:wrap anchorx="page" anchory="page"/>
              </v:line>
            </w:pict>
          </mc:Fallback>
        </mc:AlternateContent>
      </w:r>
    </w:p>
    <w:p w:rsidR="00720322" w:rsidRPr="008146A8" w:rsidRDefault="00720322" w:rsidP="008146A8">
      <w:pPr>
        <w:pStyle w:val="Instrucciones"/>
        <w:ind w:left="1440"/>
        <w:rPr>
          <w:noProof/>
          <w:sz w:val="24"/>
          <w:lang w:val="es-ES"/>
        </w:rPr>
      </w:pPr>
    </w:p>
    <w:p w:rsidR="008146A8" w:rsidRPr="008146A8" w:rsidRDefault="008146A8" w:rsidP="008146A8">
      <w:pPr>
        <w:pStyle w:val="Instrucciones"/>
        <w:ind w:left="1440"/>
        <w:rPr>
          <w:noProof/>
          <w:sz w:val="24"/>
        </w:rPr>
      </w:pPr>
      <w:r w:rsidRPr="008146A8">
        <w:rPr>
          <w:noProof/>
          <w:sz w:val="24"/>
        </w:rPr>
        <w:t>&lt;body&gt;</w:t>
      </w:r>
    </w:p>
    <w:p w:rsidR="008146A8" w:rsidRPr="008146A8" w:rsidRDefault="008146A8" w:rsidP="008146A8">
      <w:pPr>
        <w:pStyle w:val="Instrucciones"/>
        <w:ind w:left="1440"/>
        <w:rPr>
          <w:noProof/>
          <w:sz w:val="24"/>
        </w:rPr>
      </w:pPr>
      <w:r w:rsidRPr="008146A8">
        <w:rPr>
          <w:noProof/>
          <w:sz w:val="24"/>
        </w:rPr>
        <w:t xml:space="preserve">   &lt;div ng-controller="miControlador"&gt;</w:t>
      </w:r>
    </w:p>
    <w:p w:rsidR="008146A8" w:rsidRPr="008146A8" w:rsidRDefault="008146A8" w:rsidP="008146A8">
      <w:pPr>
        <w:pStyle w:val="Instrucciones"/>
        <w:ind w:left="1440"/>
        <w:rPr>
          <w:noProof/>
          <w:sz w:val="24"/>
        </w:rPr>
      </w:pPr>
      <w:r w:rsidRPr="008146A8">
        <w:rPr>
          <w:noProof/>
          <w:sz w:val="24"/>
        </w:rPr>
        <w:t xml:space="preserve">      &lt;input type="checkbox" ng-model="dato1"&gt; Mostrar</w:t>
      </w:r>
    </w:p>
    <w:p w:rsidR="008146A8" w:rsidRPr="008146A8" w:rsidRDefault="008146A8" w:rsidP="008146A8">
      <w:pPr>
        <w:pStyle w:val="Instrucciones"/>
        <w:ind w:left="1440"/>
        <w:rPr>
          <w:noProof/>
          <w:sz w:val="24"/>
        </w:rPr>
      </w:pPr>
      <w:r w:rsidRPr="008146A8">
        <w:rPr>
          <w:noProof/>
          <w:sz w:val="24"/>
        </w:rPr>
        <w:t xml:space="preserve">      &lt;input type="checkbox" ng-model="dato2"&gt; Ocultar</w:t>
      </w:r>
    </w:p>
    <w:p w:rsidR="008146A8" w:rsidRPr="008146A8" w:rsidRDefault="008146A8" w:rsidP="008146A8">
      <w:pPr>
        <w:pStyle w:val="Instrucciones"/>
        <w:ind w:left="1440"/>
        <w:rPr>
          <w:noProof/>
          <w:sz w:val="24"/>
        </w:rPr>
      </w:pPr>
      <w:r w:rsidRPr="008146A8">
        <w:rPr>
          <w:noProof/>
          <w:sz w:val="24"/>
        </w:rPr>
        <w:t xml:space="preserve">      &lt;h3 ng-show="dato1"&gt;@frontendlabs 1&lt;/h3&gt;</w:t>
      </w:r>
    </w:p>
    <w:p w:rsidR="008146A8" w:rsidRPr="008146A8" w:rsidRDefault="008146A8" w:rsidP="008146A8">
      <w:pPr>
        <w:pStyle w:val="Instrucciones"/>
        <w:ind w:left="1440"/>
        <w:rPr>
          <w:noProof/>
          <w:sz w:val="24"/>
        </w:rPr>
      </w:pPr>
      <w:r w:rsidRPr="008146A8">
        <w:rPr>
          <w:noProof/>
          <w:sz w:val="24"/>
        </w:rPr>
        <w:t xml:space="preserve">      &lt;h3 ng-hide="dato2"&gt;@frontendlabs 2&lt;/h3&gt;</w:t>
      </w:r>
    </w:p>
    <w:p w:rsidR="008146A8" w:rsidRPr="008146A8" w:rsidRDefault="008146A8" w:rsidP="008146A8">
      <w:pPr>
        <w:pStyle w:val="Instrucciones"/>
        <w:ind w:left="1440"/>
        <w:rPr>
          <w:noProof/>
          <w:sz w:val="24"/>
        </w:rPr>
      </w:pPr>
      <w:r w:rsidRPr="008146A8">
        <w:rPr>
          <w:noProof/>
          <w:sz w:val="24"/>
        </w:rPr>
        <w:t>&lt;/div&gt; &lt;/body&gt;</w:t>
      </w:r>
    </w:p>
    <w:p w:rsidR="008146A8" w:rsidRPr="008146A8" w:rsidRDefault="008146A8" w:rsidP="008146A8">
      <w:pPr>
        <w:pStyle w:val="Instrucciones"/>
        <w:ind w:left="1440"/>
        <w:rPr>
          <w:noProof/>
          <w:sz w:val="24"/>
        </w:rPr>
      </w:pPr>
    </w:p>
    <w:p w:rsidR="008146A8" w:rsidRPr="00720322" w:rsidRDefault="008146A8" w:rsidP="008146A8">
      <w:pPr>
        <w:pStyle w:val="Instrucciones"/>
        <w:ind w:left="1440"/>
        <w:rPr>
          <w:b/>
          <w:noProof/>
          <w:sz w:val="32"/>
        </w:rPr>
      </w:pPr>
      <w:r w:rsidRPr="00720322">
        <w:rPr>
          <w:b/>
          <w:noProof/>
          <w:sz w:val="32"/>
        </w:rPr>
        <w:t>ngBind (ng-bind)</w:t>
      </w:r>
    </w:p>
    <w:p w:rsidR="008146A8" w:rsidRPr="008146A8" w:rsidRDefault="008146A8" w:rsidP="00720322">
      <w:pPr>
        <w:pStyle w:val="Instrucciones"/>
        <w:ind w:left="1440"/>
        <w:rPr>
          <w:noProof/>
          <w:sz w:val="24"/>
          <w:lang w:val="es-ES"/>
        </w:rPr>
      </w:pPr>
      <w:r w:rsidRPr="008146A8">
        <w:rPr>
          <w:noProof/>
          <w:sz w:val="24"/>
          <w:lang w:val="es-ES"/>
        </w:rPr>
        <w:t xml:space="preserve">Esta directiva cumple la misma funcionalidad que las llaves , sin embargo, ng-bind tiene una mejor performance en cuanto a tiempo. En el siguiente ejemplo vemos la forma de uso, y tanto como ng-bind muestran el texto que </w:t>
      </w:r>
      <w:r w:rsidR="00720322">
        <w:rPr>
          <w:noProof/>
          <w:sz w:val="24"/>
          <w:lang w:val="es-ES"/>
        </w:rPr>
        <w:t>se ingresa en la caja de texto.</w:t>
      </w:r>
    </w:p>
    <w:p w:rsidR="008146A8" w:rsidRPr="008146A8" w:rsidRDefault="008146A8" w:rsidP="008146A8">
      <w:pPr>
        <w:pStyle w:val="Instrucciones"/>
        <w:ind w:left="1440"/>
        <w:rPr>
          <w:noProof/>
          <w:sz w:val="24"/>
        </w:rPr>
      </w:pPr>
      <w:r w:rsidRPr="008146A8">
        <w:rPr>
          <w:noProof/>
          <w:sz w:val="24"/>
        </w:rPr>
        <w:t>&lt;body&gt;</w:t>
      </w:r>
    </w:p>
    <w:p w:rsidR="008146A8" w:rsidRPr="008146A8" w:rsidRDefault="008146A8" w:rsidP="008146A8">
      <w:pPr>
        <w:pStyle w:val="Instrucciones"/>
        <w:ind w:left="1440"/>
        <w:rPr>
          <w:noProof/>
          <w:sz w:val="24"/>
        </w:rPr>
      </w:pPr>
      <w:r w:rsidRPr="008146A8">
        <w:rPr>
          <w:noProof/>
          <w:sz w:val="24"/>
        </w:rPr>
        <w:t xml:space="preserve">   &lt;div ng-controller="miControlador"&gt;</w:t>
      </w:r>
    </w:p>
    <w:p w:rsidR="008146A8" w:rsidRPr="008146A8" w:rsidRDefault="008146A8" w:rsidP="008146A8">
      <w:pPr>
        <w:pStyle w:val="Instrucciones"/>
        <w:ind w:left="1440"/>
        <w:rPr>
          <w:noProof/>
          <w:sz w:val="24"/>
        </w:rPr>
      </w:pPr>
      <w:r w:rsidRPr="008146A8">
        <w:rPr>
          <w:noProof/>
          <w:sz w:val="24"/>
        </w:rPr>
        <w:t xml:space="preserve">      &lt;input type="text" ng-model="nombre"&gt;</w:t>
      </w:r>
    </w:p>
    <w:p w:rsidR="008146A8" w:rsidRPr="008146A8" w:rsidRDefault="008146A8" w:rsidP="008146A8">
      <w:pPr>
        <w:pStyle w:val="Instrucciones"/>
        <w:ind w:left="1440"/>
        <w:rPr>
          <w:noProof/>
          <w:sz w:val="24"/>
        </w:rPr>
      </w:pPr>
      <w:r w:rsidRPr="008146A8">
        <w:rPr>
          <w:noProof/>
          <w:sz w:val="24"/>
        </w:rPr>
        <w:t xml:space="preserve">      &lt;span&gt;{{nombre}}&lt;/span&gt;</w:t>
      </w:r>
    </w:p>
    <w:p w:rsidR="008146A8" w:rsidRPr="008146A8" w:rsidRDefault="008146A8" w:rsidP="008146A8">
      <w:pPr>
        <w:pStyle w:val="Instrucciones"/>
        <w:ind w:left="1440"/>
        <w:rPr>
          <w:noProof/>
          <w:sz w:val="24"/>
        </w:rPr>
      </w:pPr>
      <w:r w:rsidRPr="008146A8">
        <w:rPr>
          <w:noProof/>
          <w:sz w:val="24"/>
        </w:rPr>
        <w:t xml:space="preserve">      &lt;span ng-bind="nombre"&gt;&lt;/span&gt;</w:t>
      </w:r>
    </w:p>
    <w:p w:rsidR="008146A8" w:rsidRPr="008146A8" w:rsidRDefault="008146A8" w:rsidP="008146A8">
      <w:pPr>
        <w:pStyle w:val="Instrucciones"/>
        <w:ind w:left="1440"/>
        <w:rPr>
          <w:noProof/>
          <w:sz w:val="24"/>
          <w:lang w:val="es-ES"/>
        </w:rPr>
      </w:pPr>
      <w:r w:rsidRPr="008146A8">
        <w:rPr>
          <w:noProof/>
          <w:sz w:val="24"/>
        </w:rPr>
        <w:t xml:space="preserve">   </w:t>
      </w:r>
      <w:r w:rsidRPr="008146A8">
        <w:rPr>
          <w:noProof/>
          <w:sz w:val="24"/>
          <w:lang w:val="es-ES"/>
        </w:rPr>
        <w:t>&lt;/div&gt;</w:t>
      </w:r>
    </w:p>
    <w:p w:rsidR="008146A8" w:rsidRPr="008146A8" w:rsidRDefault="008146A8" w:rsidP="008146A8">
      <w:pPr>
        <w:pStyle w:val="Instrucciones"/>
        <w:ind w:left="1440"/>
        <w:rPr>
          <w:noProof/>
          <w:sz w:val="24"/>
          <w:lang w:val="es-ES"/>
        </w:rPr>
      </w:pPr>
      <w:r w:rsidRPr="008146A8">
        <w:rPr>
          <w:noProof/>
          <w:sz w:val="24"/>
          <w:lang w:val="es-ES"/>
        </w:rPr>
        <w:t>&lt;/body&gt;</w:t>
      </w:r>
    </w:p>
    <w:p w:rsidR="008146A8" w:rsidRPr="008146A8" w:rsidRDefault="008146A8" w:rsidP="008146A8">
      <w:pPr>
        <w:pStyle w:val="Instrucciones"/>
        <w:ind w:left="1440"/>
        <w:rPr>
          <w:noProof/>
          <w:sz w:val="24"/>
          <w:lang w:val="es-ES"/>
        </w:rPr>
      </w:pPr>
      <w:r w:rsidRPr="008146A8">
        <w:rPr>
          <w:noProof/>
          <w:sz w:val="24"/>
          <w:lang w:val="es-ES"/>
        </w:rPr>
        <w:t>Existen muchas más directivas, las cuales podrán encontrar en la Documentación oficial de AngularJS</w:t>
      </w:r>
    </w:p>
    <w:p w:rsidR="008146A8" w:rsidRDefault="00C00076" w:rsidP="008146A8">
      <w:pPr>
        <w:pStyle w:val="Instrucciones"/>
        <w:ind w:left="1440"/>
        <w:rPr>
          <w:noProof/>
          <w:sz w:val="24"/>
          <w:lang w:val="es-ES"/>
        </w:rPr>
      </w:pPr>
      <w:r>
        <w:rPr>
          <w:noProof/>
          <w:lang w:val="es-GT" w:eastAsia="es-GT"/>
        </w:rPr>
        <w:lastRenderedPageBreak/>
        <mc:AlternateContent>
          <mc:Choice Requires="wps">
            <w:drawing>
              <wp:anchor distT="4294967295" distB="4294967295" distL="114300" distR="114300" simplePos="0" relativeHeight="251701248" behindDoc="0" locked="0" layoutInCell="1" allowOverlap="1" wp14:anchorId="412DC398" wp14:editId="13B57C42">
                <wp:simplePos x="0" y="0"/>
                <wp:positionH relativeFrom="page">
                  <wp:posOffset>2689860</wp:posOffset>
                </wp:positionH>
                <wp:positionV relativeFrom="page">
                  <wp:posOffset>899795</wp:posOffset>
                </wp:positionV>
                <wp:extent cx="5943600" cy="0"/>
                <wp:effectExtent l="0" t="0" r="19050" b="19050"/>
                <wp:wrapNone/>
                <wp:docPr id="393" name="Conector recto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4E470F" id="Conector recto 393" o:spid="_x0000_s1026" style="position:absolute;z-index:2517012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211.8pt,70.85pt" to="679.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" strokecolor="black [3200]" strokeweight=".5pt">
                <v:stroke joinstyle="miter"/>
                <o:lock v:ext="edit" shapetype="f"/>
                <w10:wrap anchorx="page" anchory="page"/>
              </v:line>
            </w:pict>
          </mc:Fallback>
        </mc:AlternateContent>
      </w:r>
    </w:p>
    <w:p w:rsidR="00720322" w:rsidRPr="008146A8" w:rsidRDefault="00720322" w:rsidP="008146A8">
      <w:pPr>
        <w:pStyle w:val="Instrucciones"/>
        <w:ind w:left="1440"/>
        <w:rPr>
          <w:noProof/>
          <w:sz w:val="24"/>
          <w:lang w:val="es-ES"/>
        </w:rPr>
      </w:pPr>
    </w:p>
    <w:p w:rsidR="008146A8" w:rsidRPr="008146A8" w:rsidRDefault="008146A8" w:rsidP="008146A8">
      <w:pPr>
        <w:pStyle w:val="Instrucciones"/>
        <w:ind w:left="1440"/>
        <w:rPr>
          <w:noProof/>
          <w:sz w:val="24"/>
          <w:lang w:val="es-ES"/>
        </w:rPr>
      </w:pPr>
      <w:r w:rsidRPr="008146A8">
        <w:rPr>
          <w:noProof/>
          <w:sz w:val="24"/>
          <w:lang w:val="es-ES"/>
        </w:rPr>
        <w:t>Directivas Propias</w:t>
      </w:r>
    </w:p>
    <w:p w:rsidR="008146A8" w:rsidRPr="008146A8" w:rsidRDefault="008146A8" w:rsidP="008146A8">
      <w:pPr>
        <w:pStyle w:val="Instrucciones"/>
        <w:ind w:left="1440"/>
        <w:rPr>
          <w:noProof/>
          <w:sz w:val="24"/>
          <w:lang w:val="es-ES"/>
        </w:rPr>
      </w:pPr>
      <w:r w:rsidRPr="008146A8">
        <w:rPr>
          <w:noProof/>
          <w:sz w:val="24"/>
          <w:lang w:val="es-ES"/>
        </w:rPr>
        <w:t>Pese a que en angular se han implementado todas las posibles directivas, siempre podremos optar a crear nuestra propia directiva y es por esto que en AngularJS nos facilitan esta tarea.</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noProof/>
          <w:sz w:val="24"/>
          <w:lang w:val="es-ES"/>
        </w:rPr>
      </w:pPr>
      <w:r w:rsidRPr="008146A8">
        <w:rPr>
          <w:noProof/>
          <w:sz w:val="24"/>
          <w:lang w:val="es-ES"/>
        </w:rPr>
        <w:t>Este es un ejemplo simple para poder implementar nuestra directiva.</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noProof/>
          <w:sz w:val="24"/>
        </w:rPr>
      </w:pPr>
      <w:r w:rsidRPr="008146A8">
        <w:rPr>
          <w:noProof/>
          <w:sz w:val="24"/>
        </w:rPr>
        <w:t>var app = angular.module('MiModulo',[]);</w:t>
      </w:r>
    </w:p>
    <w:p w:rsidR="008146A8" w:rsidRPr="008146A8" w:rsidRDefault="008146A8" w:rsidP="008146A8">
      <w:pPr>
        <w:pStyle w:val="Instrucciones"/>
        <w:ind w:left="1440"/>
        <w:rPr>
          <w:noProof/>
          <w:sz w:val="24"/>
        </w:rPr>
      </w:pPr>
      <w:r w:rsidRPr="008146A8">
        <w:rPr>
          <w:noProof/>
          <w:sz w:val="24"/>
        </w:rPr>
        <w:t>app.controller('MiControlador', function($scope){</w:t>
      </w:r>
    </w:p>
    <w:p w:rsidR="008146A8" w:rsidRPr="008146A8" w:rsidRDefault="008146A8" w:rsidP="008146A8">
      <w:pPr>
        <w:pStyle w:val="Instrucciones"/>
        <w:ind w:left="1440"/>
        <w:rPr>
          <w:noProof/>
          <w:sz w:val="24"/>
          <w:lang w:val="es-ES"/>
        </w:rPr>
      </w:pPr>
      <w:r w:rsidRPr="008146A8">
        <w:rPr>
          <w:noProof/>
          <w:sz w:val="24"/>
        </w:rPr>
        <w:t xml:space="preserve">  </w:t>
      </w:r>
      <w:r w:rsidRPr="008146A8">
        <w:rPr>
          <w:noProof/>
          <w:sz w:val="24"/>
          <w:lang w:val="es-ES"/>
        </w:rPr>
        <w:t>$scope.cliente = {</w:t>
      </w:r>
    </w:p>
    <w:p w:rsidR="008146A8" w:rsidRPr="008146A8" w:rsidRDefault="008146A8" w:rsidP="008146A8">
      <w:pPr>
        <w:pStyle w:val="Instrucciones"/>
        <w:ind w:left="1440"/>
        <w:rPr>
          <w:noProof/>
          <w:sz w:val="24"/>
          <w:lang w:val="es-ES"/>
        </w:rPr>
      </w:pPr>
      <w:r w:rsidRPr="008146A8">
        <w:rPr>
          <w:noProof/>
          <w:sz w:val="24"/>
          <w:lang w:val="es-ES"/>
        </w:rPr>
        <w:t xml:space="preserve">    nombre: 'Jhon',</w:t>
      </w:r>
    </w:p>
    <w:p w:rsidR="008146A8" w:rsidRPr="008146A8" w:rsidRDefault="008146A8" w:rsidP="008146A8">
      <w:pPr>
        <w:pStyle w:val="Instrucciones"/>
        <w:ind w:left="1440"/>
        <w:rPr>
          <w:noProof/>
          <w:sz w:val="24"/>
          <w:lang w:val="es-ES"/>
        </w:rPr>
      </w:pPr>
      <w:r w:rsidRPr="008146A8">
        <w:rPr>
          <w:noProof/>
          <w:sz w:val="24"/>
          <w:lang w:val="es-ES"/>
        </w:rPr>
        <w:t xml:space="preserve">    direccion: 'Av. Jose pardo 481, Miraflores, Lima, Perú'</w:t>
      </w:r>
    </w:p>
    <w:p w:rsidR="008146A8" w:rsidRPr="008146A8" w:rsidRDefault="008146A8" w:rsidP="008146A8">
      <w:pPr>
        <w:pStyle w:val="Instrucciones"/>
        <w:ind w:left="1440"/>
        <w:rPr>
          <w:noProof/>
          <w:sz w:val="24"/>
          <w:lang w:val="es-ES"/>
        </w:rPr>
      </w:pPr>
      <w:r w:rsidRPr="008146A8">
        <w:rPr>
          <w:noProof/>
          <w:sz w:val="24"/>
          <w:lang w:val="es-ES"/>
        </w:rPr>
        <w:t xml:space="preserve">  };</w:t>
      </w:r>
    </w:p>
    <w:p w:rsidR="008146A8" w:rsidRPr="008146A8" w:rsidRDefault="008146A8" w:rsidP="008146A8">
      <w:pPr>
        <w:pStyle w:val="Instrucciones"/>
        <w:ind w:left="1440"/>
        <w:rPr>
          <w:noProof/>
          <w:sz w:val="24"/>
          <w:lang w:val="es-ES"/>
        </w:rPr>
      </w:pPr>
      <w:r w:rsidRPr="008146A8">
        <w:rPr>
          <w:noProof/>
          <w:sz w:val="24"/>
          <w:lang w:val="es-ES"/>
        </w:rPr>
        <w:t>});</w:t>
      </w:r>
    </w:p>
    <w:p w:rsidR="008146A8" w:rsidRPr="008146A8" w:rsidRDefault="008146A8" w:rsidP="008146A8">
      <w:pPr>
        <w:pStyle w:val="Instrucciones"/>
        <w:ind w:left="1440"/>
        <w:rPr>
          <w:noProof/>
          <w:sz w:val="24"/>
          <w:lang w:val="es-ES"/>
        </w:rPr>
      </w:pPr>
    </w:p>
    <w:p w:rsidR="008146A8" w:rsidRPr="008146A8" w:rsidRDefault="008146A8" w:rsidP="008146A8">
      <w:pPr>
        <w:pStyle w:val="Instrucciones"/>
        <w:ind w:left="1440"/>
        <w:rPr>
          <w:noProof/>
          <w:sz w:val="24"/>
          <w:lang w:val="es-ES"/>
        </w:rPr>
      </w:pPr>
      <w:r w:rsidRPr="008146A8">
        <w:rPr>
          <w:noProof/>
          <w:sz w:val="24"/>
          <w:lang w:val="es-ES"/>
        </w:rPr>
        <w:t>//Aquí creamos la directiva</w:t>
      </w:r>
    </w:p>
    <w:p w:rsidR="008146A8" w:rsidRPr="008146A8" w:rsidRDefault="008146A8" w:rsidP="008146A8">
      <w:pPr>
        <w:pStyle w:val="Instrucciones"/>
        <w:ind w:left="1440"/>
        <w:rPr>
          <w:noProof/>
          <w:sz w:val="24"/>
          <w:lang w:val="es-ES"/>
        </w:rPr>
      </w:pPr>
      <w:r w:rsidRPr="008146A8">
        <w:rPr>
          <w:noProof/>
          <w:sz w:val="24"/>
          <w:lang w:val="es-ES"/>
        </w:rPr>
        <w:t>app.directive('miCliente', function() {</w:t>
      </w:r>
    </w:p>
    <w:p w:rsidR="008146A8" w:rsidRPr="008146A8" w:rsidRDefault="008146A8" w:rsidP="008146A8">
      <w:pPr>
        <w:pStyle w:val="Instrucciones"/>
        <w:ind w:left="1440"/>
        <w:rPr>
          <w:noProof/>
          <w:sz w:val="24"/>
          <w:lang w:val="es-ES"/>
        </w:rPr>
      </w:pPr>
      <w:r w:rsidRPr="008146A8">
        <w:rPr>
          <w:noProof/>
          <w:sz w:val="24"/>
          <w:lang w:val="es-ES"/>
        </w:rPr>
        <w:t xml:space="preserve">  return {</w:t>
      </w:r>
    </w:p>
    <w:p w:rsidR="008146A8" w:rsidRPr="008146A8" w:rsidRDefault="008146A8" w:rsidP="008146A8">
      <w:pPr>
        <w:pStyle w:val="Instrucciones"/>
        <w:ind w:left="1440"/>
        <w:rPr>
          <w:noProof/>
          <w:sz w:val="24"/>
          <w:lang w:val="es-ES"/>
        </w:rPr>
      </w:pPr>
      <w:r w:rsidRPr="008146A8">
        <w:rPr>
          <w:noProof/>
          <w:sz w:val="24"/>
          <w:lang w:val="es-ES"/>
        </w:rPr>
        <w:t xml:space="preserve">    template: 'Nombre: {{cliente.nombre}} Dirección: {{cliente.direccion}}'</w:t>
      </w:r>
    </w:p>
    <w:p w:rsidR="008146A8" w:rsidRPr="008146A8" w:rsidRDefault="008146A8" w:rsidP="008146A8">
      <w:pPr>
        <w:pStyle w:val="Instrucciones"/>
        <w:ind w:left="1440"/>
        <w:rPr>
          <w:noProof/>
          <w:sz w:val="24"/>
          <w:lang w:val="es-ES"/>
        </w:rPr>
      </w:pPr>
      <w:r w:rsidRPr="008146A8">
        <w:rPr>
          <w:noProof/>
          <w:sz w:val="24"/>
          <w:lang w:val="es-ES"/>
        </w:rPr>
        <w:t xml:space="preserve">  };</w:t>
      </w:r>
    </w:p>
    <w:p w:rsidR="008146A8" w:rsidRPr="008146A8" w:rsidRDefault="008146A8" w:rsidP="008146A8">
      <w:pPr>
        <w:pStyle w:val="Instrucciones"/>
        <w:ind w:left="1440"/>
        <w:rPr>
          <w:noProof/>
          <w:sz w:val="24"/>
          <w:lang w:val="es-ES"/>
        </w:rPr>
      </w:pPr>
      <w:r w:rsidRPr="008146A8">
        <w:rPr>
          <w:noProof/>
          <w:sz w:val="24"/>
          <w:lang w:val="es-ES"/>
        </w:rPr>
        <w:t>});</w:t>
      </w:r>
    </w:p>
    <w:p w:rsidR="00C00076" w:rsidRDefault="00C00076" w:rsidP="00C00076">
      <w:pPr>
        <w:pStyle w:val="Instrucciones"/>
        <w:tabs>
          <w:tab w:val="left" w:pos="7965"/>
        </w:tabs>
        <w:ind w:left="1440"/>
        <w:rPr>
          <w:color w:val="0D0D0D" w:themeColor="text1" w:themeTint="F2"/>
          <w:sz w:val="56"/>
          <w:lang w:val="es-ES"/>
        </w:rPr>
      </w:pPr>
      <w:r>
        <w:rPr>
          <w:noProof/>
          <w:lang w:val="es-GT" w:eastAsia="es-GT"/>
        </w:rPr>
        <w:lastRenderedPageBreak/>
        <mc:AlternateContent>
          <mc:Choice Requires="wps">
            <w:drawing>
              <wp:anchor distT="0" distB="0" distL="114300" distR="114300" simplePos="0" relativeHeight="251664384" behindDoc="1" locked="0" layoutInCell="1" allowOverlap="1" wp14:anchorId="65206ABB" wp14:editId="27AB6CB7">
                <wp:simplePos x="0" y="0"/>
                <wp:positionH relativeFrom="column">
                  <wp:posOffset>605155</wp:posOffset>
                </wp:positionH>
                <wp:positionV relativeFrom="paragraph">
                  <wp:posOffset>334010</wp:posOffset>
                </wp:positionV>
                <wp:extent cx="6044540" cy="890649"/>
                <wp:effectExtent l="0" t="0" r="13970" b="24130"/>
                <wp:wrapNone/>
                <wp:docPr id="6" name="Recortar rectángulo de esquina diagonal 6"/>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4B9553" id="Recortar rectángulo de esquina diagonal 6" o:spid="_x0000_s1026" style="position:absolute;margin-left:47.65pt;margin-top:26.3pt;width:475.95pt;height:70.1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r>
        <w:rPr>
          <w:noProof/>
          <w:lang w:val="es-GT" w:eastAsia="es-GT"/>
        </w:rPr>
        <mc:AlternateContent>
          <mc:Choice Requires="wps">
            <w:drawing>
              <wp:anchor distT="4294967295" distB="4294967295" distL="114300" distR="114300" simplePos="0" relativeHeight="251703296" behindDoc="0" locked="0" layoutInCell="1" allowOverlap="1" wp14:anchorId="364F20A7" wp14:editId="14A48887">
                <wp:simplePos x="0" y="0"/>
                <wp:positionH relativeFrom="page">
                  <wp:posOffset>2413635</wp:posOffset>
                </wp:positionH>
                <wp:positionV relativeFrom="page">
                  <wp:posOffset>899795</wp:posOffset>
                </wp:positionV>
                <wp:extent cx="5943600" cy="0"/>
                <wp:effectExtent l="0" t="0" r="19050" b="19050"/>
                <wp:wrapNone/>
                <wp:docPr id="394" name="Conector recto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4C46AC9" id="Conector recto 394" o:spid="_x0000_s1026" style="position:absolute;z-index:2517032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90.05pt,70.85pt" to="658.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" strokecolor="black [3200]" strokeweight=".5pt">
                <v:stroke joinstyle="miter"/>
                <o:lock v:ext="edit" shapetype="f"/>
                <w10:wrap anchorx="page" anchory="page"/>
              </v:line>
            </w:pict>
          </mc:Fallback>
        </mc:AlternateContent>
      </w:r>
      <w:r w:rsidR="00720322">
        <w:rPr>
          <w:color w:val="0D0D0D" w:themeColor="text1" w:themeTint="F2"/>
          <w:sz w:val="56"/>
          <w:lang w:val="es-ES"/>
        </w:rPr>
        <w:t xml:space="preserve">               </w:t>
      </w:r>
    </w:p>
    <w:p w:rsidR="00720322" w:rsidRPr="00C00076" w:rsidRDefault="00C00076" w:rsidP="00C00076">
      <w:pPr>
        <w:pStyle w:val="Instrucciones"/>
        <w:tabs>
          <w:tab w:val="left" w:pos="7965"/>
        </w:tabs>
        <w:ind w:left="1440"/>
        <w:rPr>
          <w:color w:val="0D0D0D" w:themeColor="text1" w:themeTint="F2"/>
          <w:sz w:val="56"/>
          <w:lang w:val="es-ES"/>
        </w:rPr>
      </w:pPr>
      <w:r>
        <w:rPr>
          <w:color w:val="0D0D0D" w:themeColor="text1" w:themeTint="F2"/>
          <w:sz w:val="56"/>
          <w:lang w:val="es-ES"/>
        </w:rPr>
        <w:t xml:space="preserve">                     </w:t>
      </w:r>
      <w:bookmarkStart w:id="2" w:name="IonicJS"/>
      <w:r>
        <w:rPr>
          <w:color w:val="0D0D0D" w:themeColor="text1" w:themeTint="F2"/>
          <w:sz w:val="56"/>
          <w:lang w:val="es-ES"/>
        </w:rPr>
        <w:t xml:space="preserve"> </w:t>
      </w:r>
      <w:r w:rsidR="00720322">
        <w:rPr>
          <w:color w:val="0D0D0D" w:themeColor="text1" w:themeTint="F2"/>
          <w:sz w:val="56"/>
          <w:lang w:val="es-ES"/>
        </w:rPr>
        <w:t>I</w:t>
      </w:r>
      <w:r w:rsidR="00720322" w:rsidRPr="00720322">
        <w:rPr>
          <w:color w:val="0D0D0D" w:themeColor="text1" w:themeTint="F2"/>
          <w:sz w:val="56"/>
          <w:lang w:val="es-ES"/>
        </w:rPr>
        <w:t>onicJS</w:t>
      </w:r>
      <w:bookmarkEnd w:id="2"/>
      <w:r>
        <w:rPr>
          <w:color w:val="0D0D0D" w:themeColor="text1" w:themeTint="F2"/>
          <w:sz w:val="56"/>
          <w:lang w:val="es-ES"/>
        </w:rPr>
        <w:tab/>
      </w:r>
    </w:p>
    <w:p w:rsidR="00720322" w:rsidRDefault="00720322" w:rsidP="00C00076">
      <w:pPr>
        <w:pStyle w:val="Instrucciones"/>
        <w:ind w:left="720"/>
        <w:jc w:val="right"/>
        <w:rPr>
          <w:noProof/>
          <w:lang w:val="es-ES"/>
        </w:rPr>
      </w:pPr>
    </w:p>
    <w:p w:rsidR="00720322" w:rsidRPr="00720322" w:rsidRDefault="00720322" w:rsidP="00720322">
      <w:pPr>
        <w:pStyle w:val="Instrucciones"/>
        <w:rPr>
          <w:noProof/>
          <w:sz w:val="24"/>
          <w:lang w:val="es-GT"/>
        </w:rPr>
      </w:pPr>
      <w:r w:rsidRPr="00720322">
        <w:rPr>
          <w:noProof/>
          <w:sz w:val="24"/>
          <w:lang w:val="es-GT"/>
        </w:rPr>
        <w:t>Más de uno, y de dos, conoceréis o habréis escuchado hablar de Ionic,este framework que tanta importancia está tomando últimamente. Hagamos un poco de memoria, anteriormente hemos hablado sobre Angular JS y detallamos algunos de los frameworks que están en la red que trabajan bajo ese MVC y MVVM. Como sabéis, para un programador es muy importante tener bien organizado el código de nuestro proyecto y bien comentado, no sea que nos toque modificar algo meses después y… cualquiera se acuerda de lo que hacía esa función en concreto ;)</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r w:rsidRPr="00720322">
        <w:rPr>
          <w:noProof/>
          <w:sz w:val="24"/>
          <w:lang w:val="es-GT"/>
        </w:rPr>
        <w:t>logo</w:t>
      </w:r>
      <w:r>
        <w:rPr>
          <w:noProof/>
          <w:sz w:val="24"/>
          <w:lang w:val="es-GT"/>
        </w:rPr>
        <w:t>-ionic-framework-phonegap-spain</w:t>
      </w:r>
    </w:p>
    <w:p w:rsidR="00720322" w:rsidRPr="00720322" w:rsidRDefault="00720322" w:rsidP="00720322">
      <w:pPr>
        <w:pStyle w:val="Instrucciones"/>
        <w:ind w:left="720"/>
        <w:rPr>
          <w:noProof/>
          <w:sz w:val="24"/>
          <w:lang w:val="es-GT"/>
        </w:rPr>
      </w:pPr>
      <w:r w:rsidRPr="00720322">
        <w:rPr>
          <w:noProof/>
          <w:sz w:val="24"/>
          <w:lang w:val="es-GT"/>
        </w:rPr>
        <w:t>Lo primero que me gustaría explicar, y de forma escueta, es qué es un MVC y de qué se compone:</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b/>
          <w:noProof/>
          <w:sz w:val="32"/>
          <w:lang w:val="es-GT"/>
        </w:rPr>
      </w:pPr>
      <w:r>
        <w:rPr>
          <w:b/>
          <w:noProof/>
          <w:sz w:val="32"/>
          <w:lang w:val="es-GT"/>
        </w:rPr>
        <w:t>El MVC</w:t>
      </w:r>
    </w:p>
    <w:p w:rsidR="00720322" w:rsidRDefault="00720322" w:rsidP="00720322">
      <w:pPr>
        <w:pStyle w:val="Instrucciones"/>
        <w:ind w:left="720"/>
        <w:rPr>
          <w:noProof/>
          <w:sz w:val="24"/>
          <w:lang w:val="es-GT"/>
        </w:rPr>
      </w:pPr>
      <w:r w:rsidRPr="00720322">
        <w:rPr>
          <w:noProof/>
          <w:sz w:val="24"/>
          <w:lang w:val="es-GT"/>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 y cumple perfectamente con los objet</w:t>
      </w:r>
      <w:r>
        <w:rPr>
          <w:noProof/>
          <w:sz w:val="24"/>
          <w:lang w:val="es-GT"/>
        </w:rPr>
        <w:t>ivos de los patrones de diseño.</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r w:rsidRPr="00720322">
        <w:rPr>
          <w:noProof/>
          <w:sz w:val="24"/>
          <w:lang w:val="es-GT"/>
        </w:rPr>
        <w:t xml:space="preserve">1.- </w:t>
      </w:r>
      <w:r w:rsidRPr="00720322">
        <w:rPr>
          <w:noProof/>
          <w:sz w:val="28"/>
          <w:lang w:val="es-GT"/>
        </w:rPr>
        <w:t>Modelo</w:t>
      </w:r>
    </w:p>
    <w:p w:rsidR="00C00076" w:rsidRDefault="00720322" w:rsidP="00720322">
      <w:pPr>
        <w:pStyle w:val="Instrucciones"/>
        <w:ind w:left="720"/>
        <w:rPr>
          <w:noProof/>
          <w:sz w:val="24"/>
          <w:lang w:val="es-GT"/>
        </w:rPr>
      </w:pPr>
      <w:r w:rsidRPr="00720322">
        <w:rPr>
          <w:noProof/>
          <w:sz w:val="24"/>
          <w:lang w:val="es-GT"/>
        </w:rPr>
        <w:t xml:space="preserve">Es la capa encargada de los datos, es decir, la que se encarga de hacer peticiones a las bases de datos para enviar o recibir información. Estas bases </w:t>
      </w:r>
    </w:p>
    <w:p w:rsidR="00C00076" w:rsidRDefault="00C00076" w:rsidP="00720322">
      <w:pPr>
        <w:pStyle w:val="Instrucciones"/>
        <w:ind w:left="720"/>
        <w:rPr>
          <w:noProof/>
          <w:sz w:val="24"/>
          <w:lang w:val="es-GT"/>
        </w:rPr>
      </w:pPr>
      <w:r>
        <w:rPr>
          <w:noProof/>
          <w:lang w:val="es-GT" w:eastAsia="es-GT"/>
        </w:rPr>
        <w:lastRenderedPageBreak/>
        <mc:AlternateContent>
          <mc:Choice Requires="wps">
            <w:drawing>
              <wp:anchor distT="4294967295" distB="4294967295" distL="114300" distR="114300" simplePos="0" relativeHeight="251705344" behindDoc="0" locked="0" layoutInCell="1" allowOverlap="1" wp14:anchorId="412DC398" wp14:editId="13B57C42">
                <wp:simplePos x="0" y="0"/>
                <wp:positionH relativeFrom="page">
                  <wp:posOffset>2270760</wp:posOffset>
                </wp:positionH>
                <wp:positionV relativeFrom="page">
                  <wp:posOffset>899795</wp:posOffset>
                </wp:positionV>
                <wp:extent cx="5943600" cy="0"/>
                <wp:effectExtent l="0" t="0" r="19050" b="19050"/>
                <wp:wrapNone/>
                <wp:docPr id="396" name="Conector recto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33E92A2" id="Conector recto 396" o:spid="_x0000_s1026" style="position:absolute;z-index:2517053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78.8pt,70.85pt" to="646.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" strokecolor="black [3200]" strokeweight=".5pt">
                <v:stroke joinstyle="miter"/>
                <o:lock v:ext="edit" shapetype="f"/>
                <w10:wrap anchorx="page" anchory="page"/>
              </v:line>
            </w:pict>
          </mc:Fallback>
        </mc:AlternateContent>
      </w:r>
    </w:p>
    <w:p w:rsidR="00720322" w:rsidRPr="00720322" w:rsidRDefault="00720322" w:rsidP="00720322">
      <w:pPr>
        <w:pStyle w:val="Instrucciones"/>
        <w:ind w:left="720"/>
        <w:rPr>
          <w:noProof/>
          <w:sz w:val="24"/>
          <w:lang w:val="es-GT"/>
        </w:rPr>
      </w:pPr>
      <w:r w:rsidRPr="00720322">
        <w:rPr>
          <w:noProof/>
          <w:sz w:val="24"/>
          <w:lang w:val="es-GT"/>
        </w:rPr>
        <w:t>de datos pueden estar alojadas de forma local en nuestra app o de forma remota en un servidor externo.</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r w:rsidRPr="00720322">
        <w:rPr>
          <w:noProof/>
          <w:sz w:val="24"/>
          <w:lang w:val="es-GT"/>
        </w:rPr>
        <w:t xml:space="preserve">2.- </w:t>
      </w:r>
      <w:r w:rsidRPr="00720322">
        <w:rPr>
          <w:noProof/>
          <w:sz w:val="28"/>
          <w:lang w:val="es-GT"/>
        </w:rPr>
        <w:t>Vista</w:t>
      </w:r>
    </w:p>
    <w:p w:rsidR="00720322" w:rsidRPr="00720322" w:rsidRDefault="00720322" w:rsidP="00720322">
      <w:pPr>
        <w:pStyle w:val="Instrucciones"/>
        <w:ind w:left="720"/>
        <w:rPr>
          <w:noProof/>
          <w:sz w:val="24"/>
          <w:lang w:val="es-GT"/>
        </w:rPr>
      </w:pPr>
      <w:r w:rsidRPr="00720322">
        <w:rPr>
          <w:noProof/>
          <w:sz w:val="24"/>
          <w:lang w:val="es-GT"/>
        </w:rPr>
        <w:t xml:space="preserve">Se trata del código que nos permitirá presentar los datos que el modelo nos proporciona, como ejemplo podríamos decir que en una aplicación es el código HTML que nos permite mostrar la </w:t>
      </w:r>
      <w:r>
        <w:rPr>
          <w:noProof/>
          <w:sz w:val="24"/>
          <w:lang w:val="es-GT"/>
        </w:rPr>
        <w:t>salida de los datos procesados.</w:t>
      </w:r>
    </w:p>
    <w:p w:rsidR="00720322" w:rsidRPr="00720322" w:rsidRDefault="00720322" w:rsidP="00720322">
      <w:pPr>
        <w:pStyle w:val="Instrucciones"/>
        <w:ind w:left="720"/>
        <w:rPr>
          <w:noProof/>
          <w:sz w:val="24"/>
          <w:lang w:val="es-GT"/>
        </w:rPr>
      </w:pPr>
      <w:r w:rsidRPr="00720322">
        <w:rPr>
          <w:noProof/>
          <w:sz w:val="24"/>
          <w:lang w:val="es-GT"/>
        </w:rPr>
        <w:t>3.-</w:t>
      </w:r>
      <w:r w:rsidRPr="00720322">
        <w:rPr>
          <w:noProof/>
          <w:sz w:val="28"/>
          <w:lang w:val="es-GT"/>
        </w:rPr>
        <w:t xml:space="preserve"> Controlador</w:t>
      </w:r>
    </w:p>
    <w:p w:rsidR="00720322" w:rsidRPr="00720322" w:rsidRDefault="00720322" w:rsidP="00720322">
      <w:pPr>
        <w:pStyle w:val="Instrucciones"/>
        <w:ind w:left="720"/>
        <w:rPr>
          <w:noProof/>
          <w:sz w:val="24"/>
          <w:lang w:val="es-GT"/>
        </w:rPr>
      </w:pPr>
      <w:r w:rsidRPr="00720322">
        <w:rPr>
          <w:noProof/>
          <w:sz w:val="24"/>
          <w:lang w:val="es-GT"/>
        </w:rPr>
        <w:t>Es la capa que sirve de enlace entre la vista y el modelo. Envía comandos al modelo para actualizar su estado, y a la vista correspondient</w:t>
      </w:r>
      <w:r>
        <w:rPr>
          <w:noProof/>
          <w:sz w:val="24"/>
          <w:lang w:val="es-GT"/>
        </w:rPr>
        <w:t>e para cambiar su presentación.</w:t>
      </w:r>
    </w:p>
    <w:p w:rsidR="00720322" w:rsidRPr="00720322" w:rsidRDefault="00720322" w:rsidP="00720322">
      <w:pPr>
        <w:pStyle w:val="Instrucciones"/>
        <w:ind w:left="720"/>
        <w:rPr>
          <w:noProof/>
          <w:sz w:val="24"/>
          <w:lang w:val="es-GT"/>
        </w:rPr>
      </w:pPr>
      <w:r w:rsidRPr="00720322">
        <w:rPr>
          <w:noProof/>
          <w:sz w:val="24"/>
          <w:lang w:val="es-GT"/>
        </w:rPr>
        <w:t>En el caso MVVM (Modelo Vista VistaModelo) la iteracción entre la vista y el controlador será en los dos sentidos, el controlador muestra los datos en la vista y si en la vista hay un cambio de datos, se actualiza el modelo automáticamente.</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b/>
          <w:noProof/>
          <w:sz w:val="32"/>
          <w:lang w:val="es-GT"/>
        </w:rPr>
      </w:pPr>
      <w:r>
        <w:rPr>
          <w:b/>
          <w:noProof/>
          <w:sz w:val="32"/>
          <w:lang w:val="es-GT"/>
        </w:rPr>
        <w:t>El framework Ionic</w:t>
      </w:r>
    </w:p>
    <w:p w:rsidR="00720322" w:rsidRPr="00720322" w:rsidRDefault="00720322" w:rsidP="00720322">
      <w:pPr>
        <w:pStyle w:val="Instrucciones"/>
        <w:ind w:left="720"/>
        <w:rPr>
          <w:noProof/>
          <w:sz w:val="24"/>
          <w:lang w:val="es-GT"/>
        </w:rPr>
      </w:pPr>
      <w:r w:rsidRPr="00720322">
        <w:rPr>
          <w:noProof/>
          <w:sz w:val="24"/>
          <w:lang w:val="es-GT"/>
        </w:rPr>
        <w:t>Ionic es una herramienta, gratuita y open source, para el desarrollo de aplicaciones híbridas basadas en HTML5, CSS y JS. Está construido con S</w:t>
      </w:r>
      <w:r>
        <w:rPr>
          <w:noProof/>
          <w:sz w:val="24"/>
          <w:lang w:val="es-GT"/>
        </w:rPr>
        <w:t>ass y optimizado con AngularJS.</w:t>
      </w:r>
    </w:p>
    <w:p w:rsidR="00720322" w:rsidRPr="00720322" w:rsidRDefault="00720322" w:rsidP="00720322">
      <w:pPr>
        <w:pStyle w:val="Instrucciones"/>
        <w:ind w:left="720"/>
        <w:rPr>
          <w:noProof/>
          <w:sz w:val="24"/>
          <w:lang w:val="es-GT"/>
        </w:rPr>
      </w:pPr>
      <w:r>
        <w:rPr>
          <w:noProof/>
          <w:sz w:val="24"/>
          <w:lang w:val="es-GT"/>
        </w:rPr>
        <w:t>Principales características</w:t>
      </w:r>
    </w:p>
    <w:p w:rsidR="00720322" w:rsidRPr="00720322" w:rsidRDefault="00720322" w:rsidP="00720322">
      <w:pPr>
        <w:pStyle w:val="Instrucciones"/>
        <w:ind w:left="720"/>
        <w:rPr>
          <w:noProof/>
          <w:sz w:val="24"/>
          <w:lang w:val="es-GT"/>
        </w:rPr>
      </w:pPr>
      <w:r w:rsidRPr="00720322">
        <w:rPr>
          <w:noProof/>
          <w:sz w:val="24"/>
          <w:lang w:val="es-GT"/>
        </w:rPr>
        <w:t>ionic-1</w:t>
      </w:r>
    </w:p>
    <w:p w:rsidR="00720322" w:rsidRPr="00720322" w:rsidRDefault="00720322" w:rsidP="00720322">
      <w:pPr>
        <w:pStyle w:val="Instrucciones"/>
        <w:ind w:left="720"/>
        <w:rPr>
          <w:noProof/>
          <w:sz w:val="24"/>
          <w:lang w:val="es-GT"/>
        </w:rPr>
      </w:pPr>
      <w:r w:rsidRPr="00720322">
        <w:rPr>
          <w:noProof/>
          <w:sz w:val="24"/>
          <w:lang w:val="es-GT"/>
        </w:rPr>
        <w:t xml:space="preserve">1.- </w:t>
      </w:r>
      <w:r w:rsidRPr="00720322">
        <w:rPr>
          <w:noProof/>
          <w:sz w:val="28"/>
          <w:lang w:val="es-GT"/>
        </w:rPr>
        <w:t>Alto rendimiento</w:t>
      </w:r>
    </w:p>
    <w:p w:rsidR="00C00076" w:rsidRDefault="00720322" w:rsidP="00720322">
      <w:pPr>
        <w:pStyle w:val="Instrucciones"/>
        <w:ind w:left="720"/>
        <w:rPr>
          <w:noProof/>
          <w:sz w:val="24"/>
          <w:lang w:val="es-GT"/>
        </w:rPr>
      </w:pPr>
      <w:r w:rsidRPr="00720322">
        <w:rPr>
          <w:noProof/>
          <w:sz w:val="24"/>
          <w:lang w:val="es-GT"/>
        </w:rPr>
        <w:t xml:space="preserve">La velocidad es importante. Tan importante que sólo se nota cuando no está en tu app. Ionic está construido para ser rápido gracias a la mínima </w:t>
      </w:r>
    </w:p>
    <w:p w:rsidR="00C00076" w:rsidRDefault="00C00076" w:rsidP="00720322">
      <w:pPr>
        <w:pStyle w:val="Instrucciones"/>
        <w:ind w:left="720"/>
        <w:rPr>
          <w:noProof/>
          <w:sz w:val="24"/>
          <w:lang w:val="es-GT"/>
        </w:rPr>
      </w:pPr>
      <w:r>
        <w:rPr>
          <w:noProof/>
          <w:lang w:val="es-GT" w:eastAsia="es-GT"/>
        </w:rPr>
        <w:lastRenderedPageBreak/>
        <mc:AlternateContent>
          <mc:Choice Requires="wps">
            <w:drawing>
              <wp:anchor distT="4294967295" distB="4294967295" distL="114300" distR="114300" simplePos="0" relativeHeight="251707392" behindDoc="0" locked="0" layoutInCell="1" allowOverlap="1" wp14:anchorId="412DC398" wp14:editId="13B57C42">
                <wp:simplePos x="0" y="0"/>
                <wp:positionH relativeFrom="page">
                  <wp:posOffset>2385060</wp:posOffset>
                </wp:positionH>
                <wp:positionV relativeFrom="page">
                  <wp:posOffset>899795</wp:posOffset>
                </wp:positionV>
                <wp:extent cx="5943600" cy="0"/>
                <wp:effectExtent l="0" t="0" r="19050" b="19050"/>
                <wp:wrapNone/>
                <wp:docPr id="397" name="Conector recto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03D05D0" id="Conector recto 397" o:spid="_x0000_s1026" style="position:absolute;z-index:2517073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87.8pt,70.85pt" to="655.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" strokecolor="black [3200]" strokeweight=".5pt">
                <v:stroke joinstyle="miter"/>
                <o:lock v:ext="edit" shapetype="f"/>
                <w10:wrap anchorx="page" anchory="page"/>
              </v:line>
            </w:pict>
          </mc:Fallback>
        </mc:AlternateContent>
      </w:r>
    </w:p>
    <w:p w:rsidR="00720322" w:rsidRPr="00720322" w:rsidRDefault="00720322" w:rsidP="00720322">
      <w:pPr>
        <w:pStyle w:val="Instrucciones"/>
        <w:ind w:left="720"/>
        <w:rPr>
          <w:noProof/>
          <w:sz w:val="24"/>
          <w:lang w:val="es-GT"/>
        </w:rPr>
      </w:pPr>
      <w:r w:rsidRPr="00720322">
        <w:rPr>
          <w:noProof/>
          <w:sz w:val="24"/>
          <w:lang w:val="es-GT"/>
        </w:rPr>
        <w:t>manipulación del DOM, con cero jQuery y con aceleracione</w:t>
      </w:r>
      <w:r>
        <w:rPr>
          <w:noProof/>
          <w:sz w:val="24"/>
          <w:lang w:val="es-GT"/>
        </w:rPr>
        <w:t>s de transiciones por hardware.</w:t>
      </w:r>
    </w:p>
    <w:p w:rsidR="00720322" w:rsidRDefault="00720322" w:rsidP="00720322">
      <w:pPr>
        <w:pStyle w:val="Instrucciones"/>
        <w:ind w:left="720"/>
        <w:rPr>
          <w:noProof/>
          <w:sz w:val="24"/>
          <w:lang w:val="es-GT"/>
        </w:rPr>
      </w:pPr>
      <w:r w:rsidRPr="00720322">
        <w:rPr>
          <w:noProof/>
          <w:sz w:val="24"/>
          <w:lang w:val="es-GT"/>
        </w:rPr>
        <w:t>ionic-2</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r w:rsidRPr="00720322">
        <w:rPr>
          <w:noProof/>
          <w:sz w:val="24"/>
          <w:lang w:val="es-GT"/>
        </w:rPr>
        <w:t xml:space="preserve">1.- </w:t>
      </w:r>
      <w:r w:rsidRPr="00720322">
        <w:rPr>
          <w:noProof/>
          <w:sz w:val="28"/>
          <w:lang w:val="es-GT"/>
        </w:rPr>
        <w:t>AngularJS &amp; Ionic</w:t>
      </w:r>
    </w:p>
    <w:p w:rsidR="00720322" w:rsidRPr="00720322" w:rsidRDefault="00720322" w:rsidP="00720322">
      <w:pPr>
        <w:pStyle w:val="Instrucciones"/>
        <w:ind w:left="720"/>
        <w:rPr>
          <w:noProof/>
          <w:sz w:val="24"/>
          <w:lang w:val="es-GT"/>
        </w:rPr>
      </w:pPr>
      <w:r w:rsidRPr="00720322">
        <w:rPr>
          <w:noProof/>
          <w:sz w:val="24"/>
          <w:lang w:val="es-GT"/>
        </w:rPr>
        <w:t>Ionic utiliza AngularJS con el fin de crear un marco más adecuado para desarrollar aplicaciones ricas y robustas. Ionic no sólo se ve bien, sino que su arquitectura central es robusta y seria para el desarrollo de aplicaciones. Trabaja perfectamente con An</w:t>
      </w:r>
      <w:r>
        <w:rPr>
          <w:noProof/>
          <w:sz w:val="24"/>
          <w:lang w:val="es-GT"/>
        </w:rPr>
        <w:t>gularJS.</w:t>
      </w:r>
    </w:p>
    <w:p w:rsidR="00720322" w:rsidRPr="00720322" w:rsidRDefault="00720322" w:rsidP="00720322">
      <w:pPr>
        <w:pStyle w:val="Instrucciones"/>
        <w:ind w:left="720"/>
        <w:rPr>
          <w:noProof/>
          <w:sz w:val="24"/>
          <w:lang w:val="es-GT"/>
        </w:rPr>
      </w:pPr>
      <w:r w:rsidRPr="00720322">
        <w:rPr>
          <w:noProof/>
          <w:sz w:val="24"/>
          <w:lang w:val="es-GT"/>
        </w:rPr>
        <w:t>ionic-3</w:t>
      </w:r>
    </w:p>
    <w:p w:rsidR="00720322" w:rsidRPr="00720322" w:rsidRDefault="00720322" w:rsidP="00720322">
      <w:pPr>
        <w:pStyle w:val="Instrucciones"/>
        <w:ind w:left="720"/>
        <w:rPr>
          <w:noProof/>
          <w:sz w:val="24"/>
          <w:lang w:val="es-GT"/>
        </w:rPr>
      </w:pPr>
      <w:r w:rsidRPr="00720322">
        <w:rPr>
          <w:noProof/>
          <w:sz w:val="24"/>
          <w:lang w:val="es-GT"/>
        </w:rPr>
        <w:t xml:space="preserve">3.- </w:t>
      </w:r>
      <w:r w:rsidRPr="00720322">
        <w:rPr>
          <w:noProof/>
          <w:sz w:val="28"/>
          <w:lang w:val="es-GT"/>
        </w:rPr>
        <w:t>Centro nativo</w:t>
      </w:r>
    </w:p>
    <w:p w:rsidR="00720322" w:rsidRPr="00720322" w:rsidRDefault="00720322" w:rsidP="00720322">
      <w:pPr>
        <w:pStyle w:val="Instrucciones"/>
        <w:ind w:left="720"/>
        <w:rPr>
          <w:noProof/>
          <w:sz w:val="24"/>
          <w:lang w:val="es-GT"/>
        </w:rPr>
      </w:pPr>
      <w:r w:rsidRPr="00720322">
        <w:rPr>
          <w:noProof/>
          <w:sz w:val="24"/>
          <w:lang w:val="es-GT"/>
        </w:rPr>
        <w:t>Ionic se inspira en las SDK de desarrollo móviles nativos más populares, por lo que es fácil de entender para cualquier persona que ha construido una aplicación nativa para iOS o Android. Lo interesante, como sabéis, es que desarrollas u</w:t>
      </w:r>
      <w:r>
        <w:rPr>
          <w:noProof/>
          <w:sz w:val="24"/>
          <w:lang w:val="es-GT"/>
        </w:rPr>
        <w:t>na vez, y compilas para varios.</w:t>
      </w:r>
    </w:p>
    <w:p w:rsidR="00720322" w:rsidRPr="00720322" w:rsidRDefault="00720322" w:rsidP="00720322">
      <w:pPr>
        <w:pStyle w:val="Instrucciones"/>
        <w:ind w:left="720"/>
        <w:rPr>
          <w:noProof/>
          <w:sz w:val="24"/>
          <w:lang w:val="es-GT"/>
        </w:rPr>
      </w:pPr>
      <w:r w:rsidRPr="00720322">
        <w:rPr>
          <w:noProof/>
          <w:sz w:val="24"/>
          <w:lang w:val="es-GT"/>
        </w:rPr>
        <w:t>ionic-4</w:t>
      </w:r>
    </w:p>
    <w:p w:rsidR="00720322" w:rsidRPr="00720322" w:rsidRDefault="00720322" w:rsidP="00720322">
      <w:pPr>
        <w:pStyle w:val="Instrucciones"/>
        <w:ind w:left="720"/>
        <w:rPr>
          <w:noProof/>
          <w:sz w:val="24"/>
          <w:lang w:val="es-GT"/>
        </w:rPr>
      </w:pPr>
      <w:r w:rsidRPr="00720322">
        <w:rPr>
          <w:noProof/>
          <w:sz w:val="24"/>
          <w:lang w:val="es-GT"/>
        </w:rPr>
        <w:t xml:space="preserve">4.- </w:t>
      </w:r>
      <w:r w:rsidRPr="00720322">
        <w:rPr>
          <w:noProof/>
          <w:sz w:val="28"/>
          <w:lang w:val="es-GT"/>
        </w:rPr>
        <w:t>Bonito diseño</w:t>
      </w:r>
    </w:p>
    <w:p w:rsidR="00720322" w:rsidRPr="00720322" w:rsidRDefault="00720322" w:rsidP="00720322">
      <w:pPr>
        <w:pStyle w:val="Instrucciones"/>
        <w:ind w:left="720"/>
        <w:rPr>
          <w:noProof/>
          <w:sz w:val="24"/>
          <w:lang w:val="es-GT"/>
        </w:rPr>
      </w:pPr>
      <w:r w:rsidRPr="00720322">
        <w:rPr>
          <w:noProof/>
          <w:sz w:val="24"/>
          <w:lang w:val="es-GT"/>
        </w:rPr>
        <w:t>Limpio, sencillo y funcional. Ionic ha sido diseñado para poder trabajar con todos los dispositivos móviles actuales. Con muchos componentes usados en móviles, tipografía, elemento</w:t>
      </w:r>
      <w:r>
        <w:rPr>
          <w:noProof/>
          <w:sz w:val="24"/>
          <w:lang w:val="es-GT"/>
        </w:rPr>
        <w:t>s interactivos, etc.</w:t>
      </w:r>
    </w:p>
    <w:p w:rsidR="00720322" w:rsidRPr="00720322" w:rsidRDefault="00720322" w:rsidP="00720322">
      <w:pPr>
        <w:pStyle w:val="Instrucciones"/>
        <w:ind w:left="720"/>
        <w:rPr>
          <w:noProof/>
          <w:sz w:val="24"/>
          <w:lang w:val="es-GT"/>
        </w:rPr>
      </w:pPr>
      <w:r w:rsidRPr="00720322">
        <w:rPr>
          <w:noProof/>
          <w:sz w:val="24"/>
          <w:lang w:val="es-GT"/>
        </w:rPr>
        <w:t>ionic-5</w:t>
      </w:r>
    </w:p>
    <w:p w:rsidR="00720322" w:rsidRPr="00720322" w:rsidRDefault="00720322" w:rsidP="00720322">
      <w:pPr>
        <w:pStyle w:val="Instrucciones"/>
        <w:ind w:left="720"/>
        <w:rPr>
          <w:noProof/>
          <w:sz w:val="24"/>
          <w:lang w:val="es-GT"/>
        </w:rPr>
      </w:pPr>
      <w:r w:rsidRPr="00720322">
        <w:rPr>
          <w:noProof/>
          <w:sz w:val="24"/>
          <w:lang w:val="es-GT"/>
        </w:rPr>
        <w:t xml:space="preserve">5.- </w:t>
      </w:r>
      <w:r w:rsidRPr="00720322">
        <w:rPr>
          <w:noProof/>
          <w:sz w:val="28"/>
          <w:lang w:val="es-GT"/>
        </w:rPr>
        <w:t>Un potente CLI</w:t>
      </w:r>
    </w:p>
    <w:p w:rsidR="00720322" w:rsidRPr="00720322" w:rsidRDefault="00720322" w:rsidP="00720322">
      <w:pPr>
        <w:pStyle w:val="Instrucciones"/>
        <w:ind w:left="720"/>
        <w:rPr>
          <w:noProof/>
          <w:sz w:val="24"/>
          <w:lang w:val="es-GT"/>
        </w:rPr>
      </w:pPr>
      <w:r w:rsidRPr="00720322">
        <w:rPr>
          <w:noProof/>
          <w:sz w:val="24"/>
          <w:lang w:val="es-GT"/>
        </w:rPr>
        <w:t>Con un sólo comando podrás crear, construir, probar y compilar tus aplica</w:t>
      </w:r>
      <w:r>
        <w:rPr>
          <w:noProof/>
          <w:sz w:val="24"/>
          <w:lang w:val="es-GT"/>
        </w:rPr>
        <w:t>ciones en cualquier plataforma.</w:t>
      </w:r>
    </w:p>
    <w:p w:rsidR="00720322" w:rsidRPr="00720322" w:rsidRDefault="00720322" w:rsidP="00720322">
      <w:pPr>
        <w:pStyle w:val="Instrucciones"/>
        <w:ind w:left="720"/>
        <w:rPr>
          <w:noProof/>
          <w:sz w:val="28"/>
          <w:lang w:val="es-GT"/>
        </w:rPr>
      </w:pPr>
      <w:r>
        <w:rPr>
          <w:noProof/>
          <w:sz w:val="28"/>
          <w:lang w:val="es-GT"/>
        </w:rPr>
        <w:t>Cómo empezar</w:t>
      </w:r>
    </w:p>
    <w:p w:rsidR="00C00076" w:rsidRDefault="00C00076" w:rsidP="00720322">
      <w:pPr>
        <w:pStyle w:val="Instrucciones"/>
        <w:ind w:left="720"/>
        <w:rPr>
          <w:noProof/>
          <w:sz w:val="24"/>
          <w:lang w:val="es-GT"/>
        </w:rPr>
      </w:pPr>
      <w:r>
        <w:rPr>
          <w:noProof/>
          <w:lang w:val="es-GT" w:eastAsia="es-GT"/>
        </w:rPr>
        <w:lastRenderedPageBreak/>
        <mc:AlternateContent>
          <mc:Choice Requires="wps">
            <w:drawing>
              <wp:anchor distT="4294967295" distB="4294967295" distL="114300" distR="114300" simplePos="0" relativeHeight="251709440" behindDoc="0" locked="0" layoutInCell="1" allowOverlap="1" wp14:anchorId="412DC398" wp14:editId="13B57C42">
                <wp:simplePos x="0" y="0"/>
                <wp:positionH relativeFrom="page">
                  <wp:posOffset>2213610</wp:posOffset>
                </wp:positionH>
                <wp:positionV relativeFrom="page">
                  <wp:posOffset>899795</wp:posOffset>
                </wp:positionV>
                <wp:extent cx="5943600" cy="0"/>
                <wp:effectExtent l="0" t="0" r="19050" b="19050"/>
                <wp:wrapNone/>
                <wp:docPr id="398" name="Conector recto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6B98CC5" id="Conector recto 398" o:spid="_x0000_s1026" style="position:absolute;z-index:2517094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74.3pt,70.85pt" to="642.3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" strokecolor="black [3200]" strokeweight=".5pt">
                <v:stroke joinstyle="miter"/>
                <o:lock v:ext="edit" shapetype="f"/>
                <w10:wrap anchorx="page" anchory="page"/>
              </v:line>
            </w:pict>
          </mc:Fallback>
        </mc:AlternateContent>
      </w:r>
    </w:p>
    <w:p w:rsidR="00720322" w:rsidRDefault="00720322" w:rsidP="00720322">
      <w:pPr>
        <w:pStyle w:val="Instrucciones"/>
        <w:ind w:left="720"/>
        <w:rPr>
          <w:noProof/>
          <w:sz w:val="24"/>
          <w:lang w:val="es-GT"/>
        </w:rPr>
      </w:pPr>
      <w:r w:rsidRPr="00720322">
        <w:rPr>
          <w:noProof/>
          <w:sz w:val="24"/>
          <w:lang w:val="es-GT"/>
        </w:rPr>
        <w:t>Con 4 líneas no es suficiente para explicar a fondo cómo empezar con Ionic y, aunque vamos a preparar un tutorial en español, quiero soltar algunas líneas que nos pueden ayudar a crear nuestra p</w:t>
      </w:r>
      <w:r>
        <w:rPr>
          <w:noProof/>
          <w:sz w:val="24"/>
          <w:lang w:val="es-GT"/>
        </w:rPr>
        <w:t xml:space="preserve">rimera app con este framework </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r w:rsidRPr="00720322">
        <w:rPr>
          <w:noProof/>
          <w:sz w:val="24"/>
          <w:lang w:val="es-GT"/>
        </w:rPr>
        <w:t>Los pasos para comenzar son:</w:t>
      </w:r>
    </w:p>
    <w:p w:rsidR="00720322" w:rsidRPr="00720322" w:rsidRDefault="00720322" w:rsidP="00720322">
      <w:pPr>
        <w:pStyle w:val="Instrucciones"/>
        <w:ind w:left="720"/>
        <w:rPr>
          <w:noProof/>
          <w:sz w:val="24"/>
          <w:lang w:val="es-GT"/>
        </w:rPr>
      </w:pPr>
    </w:p>
    <w:p w:rsidR="00720322" w:rsidRPr="00720322" w:rsidRDefault="00720322" w:rsidP="00720322">
      <w:pPr>
        <w:pStyle w:val="Instrucciones"/>
        <w:ind w:left="720"/>
        <w:rPr>
          <w:noProof/>
          <w:sz w:val="24"/>
          <w:lang w:val="es-GT"/>
        </w:rPr>
      </w:pPr>
      <w:r w:rsidRPr="00720322">
        <w:rPr>
          <w:noProof/>
          <w:sz w:val="24"/>
          <w:lang w:val="es-GT"/>
        </w:rPr>
        <w:t xml:space="preserve">1.- </w:t>
      </w:r>
      <w:r w:rsidRPr="00720322">
        <w:rPr>
          <w:noProof/>
          <w:sz w:val="28"/>
          <w:lang w:val="es-GT"/>
        </w:rPr>
        <w:t>Instalar Ionic.</w:t>
      </w:r>
    </w:p>
    <w:p w:rsidR="00720322" w:rsidRPr="00720322" w:rsidRDefault="00720322" w:rsidP="00720322">
      <w:pPr>
        <w:pStyle w:val="Instrucciones"/>
        <w:ind w:left="720"/>
        <w:rPr>
          <w:noProof/>
          <w:sz w:val="24"/>
          <w:lang w:val="es-GT"/>
        </w:rPr>
      </w:pPr>
      <w:r w:rsidRPr="00720322">
        <w:rPr>
          <w:noProof/>
          <w:sz w:val="24"/>
          <w:lang w:val="es-GT"/>
        </w:rPr>
        <w:t>Recuerda que es necesario tener NodeJS instalado en tu ordenador. Ionic se instala igual que PhoneGap o Cordova. Aunque trabaje bajo ellos, Ionic tiene su propio instalador:</w:t>
      </w:r>
    </w:p>
    <w:p w:rsidR="00720322" w:rsidRPr="00720322" w:rsidRDefault="00720322" w:rsidP="00720322">
      <w:pPr>
        <w:pStyle w:val="Instrucciones"/>
        <w:ind w:left="720"/>
        <w:rPr>
          <w:noProof/>
          <w:sz w:val="24"/>
          <w:lang w:val="es-GT"/>
        </w:rPr>
      </w:pPr>
      <w:r w:rsidRPr="00720322">
        <w:rPr>
          <w:noProof/>
          <w:sz w:val="24"/>
          <w:lang w:val="es-GT"/>
        </w:rPr>
        <w:t xml:space="preserve">1. </w:t>
      </w:r>
      <w:r>
        <w:rPr>
          <w:noProof/>
          <w:sz w:val="24"/>
          <w:lang w:val="es-GT"/>
        </w:rPr>
        <w:t xml:space="preserve"> $ npm install -g cordova ionic</w:t>
      </w:r>
    </w:p>
    <w:p w:rsidR="00720322" w:rsidRPr="00720322" w:rsidRDefault="00720322" w:rsidP="00720322">
      <w:pPr>
        <w:pStyle w:val="Instrucciones"/>
        <w:ind w:left="720"/>
        <w:rPr>
          <w:noProof/>
          <w:sz w:val="24"/>
          <w:lang w:val="es-GT"/>
        </w:rPr>
      </w:pPr>
      <w:r w:rsidRPr="00720322">
        <w:rPr>
          <w:noProof/>
          <w:sz w:val="24"/>
          <w:lang w:val="es-GT"/>
        </w:rPr>
        <w:t>2.- Crear nuestro primer proyecto</w:t>
      </w:r>
    </w:p>
    <w:p w:rsidR="00720322" w:rsidRPr="00720322" w:rsidRDefault="00720322" w:rsidP="00720322">
      <w:pPr>
        <w:pStyle w:val="Instrucciones"/>
        <w:ind w:left="720"/>
        <w:rPr>
          <w:noProof/>
          <w:sz w:val="24"/>
          <w:lang w:val="es-GT"/>
        </w:rPr>
      </w:pPr>
      <w:r w:rsidRPr="00720322">
        <w:rPr>
          <w:noProof/>
          <w:sz w:val="24"/>
          <w:lang w:val="es-GT"/>
        </w:rPr>
        <w:t>Podemos empe</w:t>
      </w:r>
      <w:r>
        <w:rPr>
          <w:noProof/>
          <w:sz w:val="24"/>
          <w:lang w:val="es-GT"/>
        </w:rPr>
        <w:t>zar un proyecto de tres formas:</w:t>
      </w:r>
    </w:p>
    <w:p w:rsidR="00720322" w:rsidRPr="00720322" w:rsidRDefault="00720322" w:rsidP="00720322">
      <w:pPr>
        <w:pStyle w:val="Instrucciones"/>
        <w:numPr>
          <w:ilvl w:val="0"/>
          <w:numId w:val="4"/>
        </w:numPr>
        <w:rPr>
          <w:noProof/>
          <w:sz w:val="24"/>
          <w:lang w:val="es-GT"/>
        </w:rPr>
      </w:pPr>
      <w:r w:rsidRPr="00720322">
        <w:rPr>
          <w:noProof/>
          <w:sz w:val="24"/>
          <w:lang w:val="es-GT"/>
        </w:rPr>
        <w:t>Con un proyecto vacío.</w:t>
      </w:r>
    </w:p>
    <w:p w:rsidR="00720322" w:rsidRPr="00720322" w:rsidRDefault="00720322" w:rsidP="00720322">
      <w:pPr>
        <w:pStyle w:val="Instrucciones"/>
        <w:ind w:left="720"/>
        <w:rPr>
          <w:noProof/>
          <w:sz w:val="24"/>
          <w:lang w:val="es-GT"/>
        </w:rPr>
      </w:pPr>
      <w:r>
        <w:rPr>
          <w:noProof/>
          <w:sz w:val="24"/>
          <w:lang w:val="es-GT"/>
        </w:rPr>
        <w:t>1.  $ ionic start myApp blank</w:t>
      </w:r>
    </w:p>
    <w:p w:rsidR="00720322" w:rsidRPr="00720322" w:rsidRDefault="00720322" w:rsidP="00720322">
      <w:pPr>
        <w:pStyle w:val="Instrucciones"/>
        <w:ind w:left="720"/>
        <w:rPr>
          <w:noProof/>
          <w:sz w:val="24"/>
          <w:lang w:val="es-GT"/>
        </w:rPr>
      </w:pPr>
      <w:r w:rsidRPr="00720322">
        <w:rPr>
          <w:noProof/>
          <w:sz w:val="24"/>
          <w:lang w:val="es-GT"/>
        </w:rPr>
        <w:t>b) Con un proyecto con la estructura de menú inferior.</w:t>
      </w:r>
    </w:p>
    <w:p w:rsidR="00720322" w:rsidRPr="00720322" w:rsidRDefault="00720322" w:rsidP="00720322">
      <w:pPr>
        <w:pStyle w:val="Instrucciones"/>
        <w:ind w:left="720"/>
        <w:rPr>
          <w:noProof/>
          <w:sz w:val="24"/>
          <w:lang w:val="es-GT"/>
        </w:rPr>
      </w:pPr>
      <w:r>
        <w:rPr>
          <w:noProof/>
          <w:sz w:val="24"/>
          <w:lang w:val="es-GT"/>
        </w:rPr>
        <w:t>1.  $ ionic start myApp tabs</w:t>
      </w:r>
    </w:p>
    <w:p w:rsidR="00720322" w:rsidRPr="00720322" w:rsidRDefault="00720322" w:rsidP="00720322">
      <w:pPr>
        <w:pStyle w:val="Instrucciones"/>
        <w:ind w:left="720"/>
        <w:rPr>
          <w:noProof/>
          <w:sz w:val="24"/>
          <w:lang w:val="es-GT"/>
        </w:rPr>
      </w:pPr>
      <w:r w:rsidRPr="00720322">
        <w:rPr>
          <w:noProof/>
          <w:sz w:val="24"/>
          <w:lang w:val="es-GT"/>
        </w:rPr>
        <w:t>c) Con un proyecto con menú lateral.</w:t>
      </w:r>
    </w:p>
    <w:p w:rsidR="00720322" w:rsidRPr="00720322" w:rsidRDefault="00720322" w:rsidP="00720322">
      <w:pPr>
        <w:pStyle w:val="Instrucciones"/>
        <w:ind w:left="720"/>
        <w:rPr>
          <w:noProof/>
          <w:sz w:val="24"/>
        </w:rPr>
      </w:pPr>
      <w:r w:rsidRPr="00720322">
        <w:rPr>
          <w:noProof/>
          <w:sz w:val="24"/>
          <w:lang w:val="es-GT"/>
        </w:rPr>
        <w:t>1</w:t>
      </w:r>
      <w:r>
        <w:rPr>
          <w:noProof/>
          <w:sz w:val="24"/>
          <w:lang w:val="es-GT"/>
        </w:rPr>
        <w:t xml:space="preserve">.  </w:t>
      </w:r>
      <w:r w:rsidRPr="00720322">
        <w:rPr>
          <w:noProof/>
          <w:sz w:val="24"/>
        </w:rPr>
        <w:t>$ ionic start myApp sidemenu</w:t>
      </w:r>
    </w:p>
    <w:p w:rsidR="00720322" w:rsidRPr="00720322" w:rsidRDefault="00720322" w:rsidP="00720322">
      <w:pPr>
        <w:pStyle w:val="Instrucciones"/>
        <w:ind w:left="720"/>
        <w:rPr>
          <w:noProof/>
          <w:sz w:val="24"/>
        </w:rPr>
      </w:pPr>
      <w:r w:rsidRPr="00720322">
        <w:rPr>
          <w:noProof/>
          <w:sz w:val="24"/>
        </w:rPr>
        <w:t>ionic-start</w:t>
      </w:r>
    </w:p>
    <w:p w:rsidR="00720322" w:rsidRPr="00720322" w:rsidRDefault="00720322" w:rsidP="00720322">
      <w:pPr>
        <w:pStyle w:val="Instrucciones"/>
        <w:ind w:left="720"/>
        <w:rPr>
          <w:noProof/>
          <w:sz w:val="24"/>
          <w:lang w:val="es-GT"/>
        </w:rPr>
      </w:pPr>
      <w:r w:rsidRPr="00720322">
        <w:rPr>
          <w:noProof/>
          <w:sz w:val="24"/>
          <w:lang w:val="es-GT"/>
        </w:rPr>
        <w:t>3.- Compilar</w:t>
      </w:r>
    </w:p>
    <w:p w:rsidR="00C00076" w:rsidRDefault="00C00076" w:rsidP="00720322">
      <w:pPr>
        <w:pStyle w:val="Instrucciones"/>
        <w:ind w:left="720"/>
        <w:rPr>
          <w:noProof/>
          <w:sz w:val="24"/>
          <w:lang w:val="es-GT"/>
        </w:rPr>
      </w:pPr>
    </w:p>
    <w:p w:rsidR="00C00076" w:rsidRDefault="00C00076" w:rsidP="00720322">
      <w:pPr>
        <w:pStyle w:val="Instrucciones"/>
        <w:ind w:left="720"/>
        <w:rPr>
          <w:noProof/>
          <w:sz w:val="24"/>
          <w:lang w:val="es-GT"/>
        </w:rPr>
      </w:pPr>
      <w:r>
        <w:rPr>
          <w:noProof/>
          <w:lang w:val="es-GT" w:eastAsia="es-GT"/>
        </w:rPr>
        <w:lastRenderedPageBreak/>
        <mc:AlternateContent>
          <mc:Choice Requires="wps">
            <w:drawing>
              <wp:anchor distT="4294967295" distB="4294967295" distL="114300" distR="114300" simplePos="0" relativeHeight="251711488" behindDoc="0" locked="0" layoutInCell="1" allowOverlap="1" wp14:anchorId="412DC398" wp14:editId="13B57C42">
                <wp:simplePos x="0" y="0"/>
                <wp:positionH relativeFrom="page">
                  <wp:posOffset>2185035</wp:posOffset>
                </wp:positionH>
                <wp:positionV relativeFrom="page">
                  <wp:posOffset>842645</wp:posOffset>
                </wp:positionV>
                <wp:extent cx="5943600" cy="0"/>
                <wp:effectExtent l="0" t="0" r="19050" b="19050"/>
                <wp:wrapNone/>
                <wp:docPr id="399" name="Conector recto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A683D3" id="Conector recto 399" o:spid="_x0000_s1026" style="position:absolute;z-index:2517114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72.05pt,66.35pt" to="640.0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" strokecolor="black [3200]" strokeweight=".5pt">
                <v:stroke joinstyle="miter"/>
                <o:lock v:ext="edit" shapetype="f"/>
                <w10:wrap anchorx="page" anchory="page"/>
              </v:line>
            </w:pict>
          </mc:Fallback>
        </mc:AlternateContent>
      </w:r>
    </w:p>
    <w:p w:rsidR="00720322" w:rsidRPr="00720322" w:rsidRDefault="00720322" w:rsidP="00720322">
      <w:pPr>
        <w:pStyle w:val="Instrucciones"/>
        <w:ind w:left="720"/>
        <w:rPr>
          <w:noProof/>
          <w:sz w:val="24"/>
          <w:lang w:val="es-GT"/>
        </w:rPr>
      </w:pPr>
      <w:r w:rsidRPr="00720322">
        <w:rPr>
          <w:noProof/>
          <w:sz w:val="24"/>
          <w:lang w:val="es-GT"/>
        </w:rPr>
        <w:t>En las siguientes líneas, os serán familiares ya que son muy parecidas a la com</w:t>
      </w:r>
      <w:r>
        <w:rPr>
          <w:noProof/>
          <w:sz w:val="24"/>
          <w:lang w:val="es-GT"/>
        </w:rPr>
        <w:t>pilación con PhoneGap o Cordova</w:t>
      </w:r>
    </w:p>
    <w:p w:rsidR="00720322" w:rsidRPr="00720322" w:rsidRDefault="00720322" w:rsidP="00720322">
      <w:pPr>
        <w:pStyle w:val="Instrucciones"/>
        <w:ind w:left="720"/>
        <w:rPr>
          <w:noProof/>
          <w:sz w:val="24"/>
        </w:rPr>
      </w:pPr>
      <w:r w:rsidRPr="00720322">
        <w:rPr>
          <w:noProof/>
          <w:sz w:val="24"/>
          <w:lang w:val="es-GT"/>
        </w:rPr>
        <w:t xml:space="preserve"> </w:t>
      </w:r>
      <w:r w:rsidRPr="00720322">
        <w:rPr>
          <w:noProof/>
          <w:sz w:val="24"/>
        </w:rPr>
        <w:t>Code: arbitrary</w:t>
      </w:r>
    </w:p>
    <w:p w:rsidR="00720322" w:rsidRPr="00720322" w:rsidRDefault="00720322" w:rsidP="00720322">
      <w:pPr>
        <w:pStyle w:val="Instrucciones"/>
        <w:ind w:left="720"/>
        <w:rPr>
          <w:noProof/>
          <w:sz w:val="24"/>
        </w:rPr>
      </w:pPr>
      <w:r w:rsidRPr="00720322">
        <w:rPr>
          <w:noProof/>
          <w:sz w:val="24"/>
        </w:rPr>
        <w:t xml:space="preserve">$ cd miApp </w:t>
      </w:r>
    </w:p>
    <w:p w:rsidR="00720322" w:rsidRPr="00720322" w:rsidRDefault="00720322" w:rsidP="00720322">
      <w:pPr>
        <w:pStyle w:val="Instrucciones"/>
        <w:ind w:left="720"/>
        <w:rPr>
          <w:noProof/>
          <w:sz w:val="24"/>
        </w:rPr>
      </w:pPr>
      <w:r w:rsidRPr="00720322">
        <w:rPr>
          <w:noProof/>
          <w:sz w:val="24"/>
        </w:rPr>
        <w:t xml:space="preserve">$ ionic platform add ios </w:t>
      </w:r>
    </w:p>
    <w:p w:rsidR="00720322" w:rsidRPr="00720322" w:rsidRDefault="00720322" w:rsidP="00720322">
      <w:pPr>
        <w:pStyle w:val="Instrucciones"/>
        <w:ind w:left="720"/>
        <w:rPr>
          <w:noProof/>
          <w:sz w:val="24"/>
        </w:rPr>
      </w:pPr>
      <w:r w:rsidRPr="00720322">
        <w:rPr>
          <w:noProof/>
          <w:sz w:val="24"/>
        </w:rPr>
        <w:t xml:space="preserve">$ ionic build ios </w:t>
      </w:r>
    </w:p>
    <w:p w:rsidR="00720322" w:rsidRPr="00720322" w:rsidRDefault="00720322" w:rsidP="00720322">
      <w:pPr>
        <w:pStyle w:val="Instrucciones"/>
        <w:ind w:left="720"/>
        <w:rPr>
          <w:noProof/>
          <w:sz w:val="24"/>
        </w:rPr>
      </w:pPr>
      <w:r w:rsidRPr="00720322">
        <w:rPr>
          <w:noProof/>
          <w:sz w:val="24"/>
        </w:rPr>
        <w:t>$ ionic emulate ios</w:t>
      </w:r>
    </w:p>
    <w:p w:rsidR="00720322" w:rsidRPr="00720322" w:rsidRDefault="00720322" w:rsidP="00720322">
      <w:pPr>
        <w:pStyle w:val="Instrucciones"/>
        <w:ind w:left="720"/>
        <w:rPr>
          <w:b/>
          <w:noProof/>
          <w:sz w:val="32"/>
          <w:lang w:val="es-GT"/>
        </w:rPr>
      </w:pPr>
      <w:r>
        <w:rPr>
          <w:b/>
          <w:noProof/>
          <w:sz w:val="32"/>
          <w:lang w:val="es-GT"/>
        </w:rPr>
        <w:t>Ionic Creator</w:t>
      </w:r>
    </w:p>
    <w:p w:rsidR="00720322" w:rsidRPr="00720322" w:rsidRDefault="00720322" w:rsidP="00720322">
      <w:pPr>
        <w:pStyle w:val="Instrucciones"/>
        <w:ind w:left="720"/>
        <w:rPr>
          <w:noProof/>
          <w:sz w:val="24"/>
          <w:lang w:val="es-GT"/>
        </w:rPr>
      </w:pPr>
      <w:r w:rsidRPr="00720322">
        <w:rPr>
          <w:noProof/>
          <w:sz w:val="24"/>
          <w:lang w:val="es-GT"/>
        </w:rPr>
        <w:t>Una nueva herramienta que ha creado el equipo de Ionic es “Ionic Creator“. Esta herramienta es muy parecida a codiqa, la cual, para los que trabajen bajo JQuery o JQMobile les será muy familiar. Bien, pues Ionic Creator hace la misma función: nos permite crear la parte gráfica de nuestra app online de forma visual, sin tener que tocar código. Esto es muy interesante ya que nos permite ver de forma directa e instantánea los cambios que estamos aplicando a cada una de nuestras vistas y la</w:t>
      </w:r>
      <w:r>
        <w:rPr>
          <w:noProof/>
          <w:sz w:val="24"/>
          <w:lang w:val="es-GT"/>
        </w:rPr>
        <w:t xml:space="preserve"> repercusión gráfica que tiene.</w:t>
      </w:r>
    </w:p>
    <w:p w:rsidR="00720322" w:rsidRPr="00720322" w:rsidRDefault="00720322" w:rsidP="00720322">
      <w:pPr>
        <w:pStyle w:val="Instrucciones"/>
        <w:ind w:left="720"/>
        <w:rPr>
          <w:b/>
          <w:noProof/>
          <w:sz w:val="32"/>
          <w:lang w:val="es-GT"/>
        </w:rPr>
      </w:pPr>
      <w:r w:rsidRPr="00720322">
        <w:rPr>
          <w:b/>
          <w:noProof/>
          <w:sz w:val="32"/>
          <w:lang w:val="es-GT"/>
        </w:rPr>
        <w:t>Ionic y la compilación remota con PhoneGap Build</w:t>
      </w:r>
    </w:p>
    <w:p w:rsidR="00720322" w:rsidRPr="00720322" w:rsidRDefault="00720322" w:rsidP="00720322">
      <w:pPr>
        <w:pStyle w:val="Instrucciones"/>
        <w:ind w:left="720"/>
        <w:rPr>
          <w:noProof/>
          <w:sz w:val="24"/>
          <w:lang w:val="es-GT"/>
        </w:rPr>
      </w:pPr>
      <w:r w:rsidRPr="00720322">
        <w:rPr>
          <w:noProof/>
          <w:sz w:val="24"/>
          <w:lang w:val="es-GT"/>
        </w:rPr>
        <w:t>Todos nuestras apps desarrolladas con Ionic pueden compilarse de forma remota utilizando https://build.phonegap.com/apps, que, como sabéis, es un servicio de Adobe que nos permite compilar nuestra app desde la nube. Y de esta forma no necesitamos un Mac para compilar para iOS o un Windows para compilar para WP.</w:t>
      </w:r>
    </w:p>
    <w:p w:rsidR="00720322" w:rsidRPr="00720322" w:rsidRDefault="00720322" w:rsidP="00720322">
      <w:pPr>
        <w:pStyle w:val="Instrucciones"/>
        <w:ind w:left="720"/>
        <w:rPr>
          <w:noProof/>
          <w:sz w:val="24"/>
          <w:lang w:val="es-GT"/>
        </w:rPr>
      </w:pPr>
    </w:p>
    <w:p w:rsidR="00B94714" w:rsidRDefault="00B94714" w:rsidP="00720322">
      <w:pPr>
        <w:pStyle w:val="Instrucciones"/>
        <w:ind w:left="720"/>
        <w:rPr>
          <w:b/>
          <w:noProof/>
          <w:sz w:val="32"/>
          <w:lang w:val="es-GT"/>
        </w:rPr>
      </w:pPr>
    </w:p>
    <w:p w:rsidR="00C00076" w:rsidRDefault="00C00076" w:rsidP="00720322">
      <w:pPr>
        <w:pStyle w:val="Instrucciones"/>
        <w:ind w:left="720"/>
        <w:rPr>
          <w:b/>
          <w:noProof/>
          <w:sz w:val="32"/>
          <w:lang w:val="es-GT"/>
        </w:rPr>
      </w:pPr>
    </w:p>
    <w:p w:rsidR="00C00076" w:rsidRDefault="00C00076" w:rsidP="00720322">
      <w:pPr>
        <w:pStyle w:val="Instrucciones"/>
        <w:ind w:left="720"/>
        <w:rPr>
          <w:b/>
          <w:noProof/>
          <w:sz w:val="32"/>
          <w:lang w:val="es-GT"/>
        </w:rPr>
      </w:pPr>
    </w:p>
    <w:p w:rsidR="00C00076" w:rsidRDefault="00C00076" w:rsidP="00720322">
      <w:pPr>
        <w:pStyle w:val="Instrucciones"/>
        <w:ind w:left="720"/>
        <w:rPr>
          <w:noProof/>
          <w:sz w:val="24"/>
          <w:lang w:val="es-GT"/>
        </w:rPr>
      </w:pPr>
      <w:r>
        <w:rPr>
          <w:noProof/>
          <w:lang w:val="es-GT" w:eastAsia="es-GT"/>
        </w:rPr>
        <w:lastRenderedPageBreak/>
        <mc:AlternateContent>
          <mc:Choice Requires="wps">
            <w:drawing>
              <wp:anchor distT="4294967295" distB="4294967295" distL="114300" distR="114300" simplePos="0" relativeHeight="251713536" behindDoc="0" locked="0" layoutInCell="1" allowOverlap="1" wp14:anchorId="412DC398" wp14:editId="13B57C42">
                <wp:simplePos x="0" y="0"/>
                <wp:positionH relativeFrom="page">
                  <wp:posOffset>2737485</wp:posOffset>
                </wp:positionH>
                <wp:positionV relativeFrom="page">
                  <wp:posOffset>899795</wp:posOffset>
                </wp:positionV>
                <wp:extent cx="5943600" cy="0"/>
                <wp:effectExtent l="0" t="0" r="19050" b="19050"/>
                <wp:wrapNone/>
                <wp:docPr id="400" name="Conector recto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236C641" id="Conector recto 400" o:spid="_x0000_s1026" style="position:absolute;z-index:251713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215.55pt,70.85pt" to="683.5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" strokecolor="black [3200]" strokeweight=".5pt">
                <v:stroke joinstyle="miter"/>
                <o:lock v:ext="edit" shapetype="f"/>
                <w10:wrap anchorx="page" anchory="page"/>
              </v:line>
            </w:pict>
          </mc:Fallback>
        </mc:AlternateContent>
      </w:r>
    </w:p>
    <w:p w:rsidR="00B94714" w:rsidRDefault="00B94714" w:rsidP="00B94714">
      <w:pPr>
        <w:pStyle w:val="Instrucciones"/>
        <w:tabs>
          <w:tab w:val="center" w:pos="4419"/>
          <w:tab w:val="right" w:pos="8838"/>
        </w:tabs>
        <w:rPr>
          <w:noProof/>
          <w:sz w:val="24"/>
          <w:lang w:val="es-GT"/>
        </w:rPr>
      </w:pPr>
      <w:r>
        <w:rPr>
          <w:noProof/>
          <w:sz w:val="56"/>
          <w:lang w:val="es-GT"/>
        </w:rPr>
        <w:tab/>
      </w:r>
      <w:r>
        <w:rPr>
          <w:noProof/>
          <w:lang w:val="es-GT" w:eastAsia="es-GT"/>
        </w:rPr>
        <mc:AlternateContent>
          <mc:Choice Requires="wps">
            <w:drawing>
              <wp:anchor distT="0" distB="0" distL="114300" distR="114300" simplePos="0" relativeHeight="251666432" behindDoc="1" locked="0" layoutInCell="1" allowOverlap="1" wp14:anchorId="2CF48CA8" wp14:editId="3CC4D0AA">
                <wp:simplePos x="0" y="0"/>
                <wp:positionH relativeFrom="column">
                  <wp:posOffset>609600</wp:posOffset>
                </wp:positionH>
                <wp:positionV relativeFrom="paragraph">
                  <wp:posOffset>-219075</wp:posOffset>
                </wp:positionV>
                <wp:extent cx="6044540" cy="890649"/>
                <wp:effectExtent l="0" t="0" r="13970" b="24130"/>
                <wp:wrapNone/>
                <wp:docPr id="20" name="Recortar rectángulo de esquina diagonal 20"/>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65D759" id="Recortar rectángulo de esquina diagonal 20" o:spid="_x0000_s1026" style="position:absolute;margin-left:48pt;margin-top:-17.25pt;width:475.95pt;height:70.1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r>
        <w:rPr>
          <w:noProof/>
          <w:sz w:val="56"/>
          <w:lang w:val="es-GT"/>
        </w:rPr>
        <w:t xml:space="preserve">                 </w:t>
      </w:r>
      <w:bookmarkStart w:id="3" w:name="codova"/>
      <w:r w:rsidRPr="00B94714">
        <w:rPr>
          <w:noProof/>
          <w:sz w:val="56"/>
          <w:lang w:val="es-GT"/>
        </w:rPr>
        <w:t>Cordova</w:t>
      </w:r>
      <w:bookmarkEnd w:id="3"/>
      <w:r>
        <w:rPr>
          <w:noProof/>
          <w:sz w:val="56"/>
          <w:lang w:val="es-GT"/>
        </w:rPr>
        <w:tab/>
      </w:r>
    </w:p>
    <w:p w:rsidR="00B94714" w:rsidRPr="00B94714" w:rsidRDefault="00B94714" w:rsidP="00B94714">
      <w:pPr>
        <w:rPr>
          <w:lang w:val="es-GT" w:eastAsia="ja-JP"/>
        </w:rPr>
      </w:pPr>
    </w:p>
    <w:p w:rsidR="00B94714" w:rsidRPr="00B94714" w:rsidRDefault="00B94714" w:rsidP="00B94714">
      <w:pPr>
        <w:rPr>
          <w:lang w:val="es-GT" w:eastAsia="ja-JP"/>
        </w:rPr>
      </w:pPr>
      <w:r w:rsidRPr="00B94714">
        <w:rPr>
          <w:lang w:val="es-GT" w:eastAsia="ja-JP"/>
        </w:rPr>
        <w:t>Cordova (versión de código abierto de PhoneGap) es un popular entorno de desarrollo de aplicaciones móviles, originalmente creado por Nitobi. Adobe compró Nitobi en 2011, le cambió el nombre a PhoneGap, y más tarde liberó una versión de código abierto del software llamado Apache Cordova.3​ Apache Cordova permite, a los programadores de software, construir aplicaciones para dispositivos móviles utilizando CSS3, HTML5, y JavaScript en vez de utilizar APIs específicas de cada plataforma como Android, iOS, o Windows Phone.4​ Permite encapsular CSS, HTML, y código de Javascript dependiendo de la plataforma del dispositivo. Extiende las características de HTML y JavaScript para trabajar con el dispositivo. Las aplicaciones resultantes son híbridas, lo que significa que no son ni una aplicación móvil nativa (porque toda la representación gráfica se realiza vía vistas de Web en vez del framework nativo) ni puramente basadas en web (porque no son solo aplicaciones web, sino que están empaquetadas como aplicaciones para su distribución y tienen acceso a las APIs nativas del dispositivo). La mezcla de código nativo e híbrido ha sid</w:t>
      </w:r>
      <w:r>
        <w:rPr>
          <w:lang w:val="es-GT" w:eastAsia="ja-JP"/>
        </w:rPr>
        <w:t>o posible desde la versión 1.9.</w:t>
      </w:r>
    </w:p>
    <w:p w:rsidR="00B94714" w:rsidRPr="00B94714" w:rsidRDefault="00B94714" w:rsidP="00B94714">
      <w:pPr>
        <w:rPr>
          <w:lang w:val="es-GT" w:eastAsia="ja-JP"/>
        </w:rPr>
      </w:pPr>
      <w:r w:rsidRPr="00B94714">
        <w:rPr>
          <w:lang w:val="es-GT" w:eastAsia="ja-JP"/>
        </w:rPr>
        <w:t>Anteriormente se conocía como "PhoneGap", después "Apache Callback".5​6​ Como software libre, Apache Cordova permite wrappe</w:t>
      </w:r>
      <w:r>
        <w:rPr>
          <w:lang w:val="es-GT" w:eastAsia="ja-JP"/>
        </w:rPr>
        <w:t>rs, como Appery.io o Intel XDK.</w:t>
      </w:r>
    </w:p>
    <w:p w:rsidR="00B94714" w:rsidRPr="00B94714" w:rsidRDefault="00B94714" w:rsidP="00B94714">
      <w:pPr>
        <w:rPr>
          <w:lang w:val="es-GT" w:eastAsia="ja-JP"/>
        </w:rPr>
      </w:pPr>
      <w:r w:rsidRPr="00B94714">
        <w:rPr>
          <w:lang w:val="es-GT" w:eastAsia="ja-JP"/>
        </w:rPr>
        <w:t>PhoneGap es la versión paquetizada de Adobe de Apache Cordova. Como PhoneGap, muchas otras herramientas y frameworks también son construidos utilizando Apache Cordova, incluyendo Ionic, Monaca, TACO, el Intel XDK y Telerik.7​8​9​ Estas herramientas usan Apache Cordova, y no PhoneGap como s</w:t>
      </w:r>
      <w:r>
        <w:rPr>
          <w:lang w:val="es-GT" w:eastAsia="ja-JP"/>
        </w:rPr>
        <w:t>us herramientas de base.</w:t>
      </w:r>
    </w:p>
    <w:p w:rsidR="00B94714" w:rsidRDefault="00B94714" w:rsidP="00B94714">
      <w:pPr>
        <w:rPr>
          <w:lang w:val="es-GT" w:eastAsia="ja-JP"/>
        </w:rPr>
      </w:pPr>
      <w:r w:rsidRPr="00B94714">
        <w:rPr>
          <w:lang w:val="es-GT" w:eastAsia="ja-JP"/>
        </w:rPr>
        <w:t>Entre los colaboradores al proyecto Apache Cordova encontramos a Adobe, BlackBerry, Google, IBM, Intel, Microsoft, Mozilla, y otros.</w:t>
      </w:r>
    </w:p>
    <w:p w:rsidR="00B94714" w:rsidRDefault="00B94714" w:rsidP="00B94714">
      <w:pPr>
        <w:rPr>
          <w:lang w:val="es-GT" w:eastAsia="ja-JP"/>
        </w:rPr>
      </w:pPr>
    </w:p>
    <w:p w:rsidR="00B94714" w:rsidRDefault="00B94714" w:rsidP="00B94714">
      <w:pPr>
        <w:rPr>
          <w:lang w:val="es-GT" w:eastAsia="ja-JP"/>
        </w:rPr>
      </w:pPr>
    </w:p>
    <w:p w:rsidR="00B94714" w:rsidRDefault="00B94714" w:rsidP="00B94714">
      <w:pPr>
        <w:rPr>
          <w:lang w:val="es-GT" w:eastAsia="ja-JP"/>
        </w:rPr>
      </w:pPr>
    </w:p>
    <w:p w:rsidR="00B94714" w:rsidRDefault="00B94714" w:rsidP="00B94714">
      <w:pPr>
        <w:rPr>
          <w:lang w:val="es-GT" w:eastAsia="ja-JP"/>
        </w:rPr>
      </w:pPr>
    </w:p>
    <w:p w:rsidR="00B94714" w:rsidRDefault="00B94714" w:rsidP="00B94714">
      <w:pPr>
        <w:rPr>
          <w:lang w:val="es-GT" w:eastAsia="ja-JP"/>
        </w:rPr>
      </w:pPr>
    </w:p>
    <w:p w:rsidR="00B94714" w:rsidRDefault="00762622" w:rsidP="00B94714">
      <w:pPr>
        <w:rPr>
          <w:lang w:val="es-GT" w:eastAsia="ja-JP"/>
        </w:rPr>
      </w:pPr>
      <w:r>
        <w:rPr>
          <w:noProof/>
          <w:lang w:val="es-GT" w:eastAsia="es-GT"/>
        </w:rPr>
        <w:lastRenderedPageBreak/>
        <mc:AlternateContent>
          <mc:Choice Requires="wps">
            <w:drawing>
              <wp:anchor distT="0" distB="0" distL="114300" distR="114300" simplePos="0" relativeHeight="251668480" behindDoc="1" locked="0" layoutInCell="1" allowOverlap="1" wp14:anchorId="537100DD" wp14:editId="313B016B">
                <wp:simplePos x="0" y="0"/>
                <wp:positionH relativeFrom="column">
                  <wp:posOffset>609600</wp:posOffset>
                </wp:positionH>
                <wp:positionV relativeFrom="paragraph">
                  <wp:posOffset>109855</wp:posOffset>
                </wp:positionV>
                <wp:extent cx="6044540" cy="890649"/>
                <wp:effectExtent l="0" t="0" r="13970" b="24130"/>
                <wp:wrapNone/>
                <wp:docPr id="21" name="Recortar rectángulo de esquina diagonal 21"/>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461B8E" id="Recortar rectángulo de esquina diagonal 21" o:spid="_x0000_s1026" style="position:absolute;margin-left:48pt;margin-top:8.65pt;width:475.95pt;height:70.1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r w:rsidR="00C00076">
        <w:rPr>
          <w:noProof/>
          <w:lang w:val="es-GT" w:eastAsia="es-GT"/>
        </w:rPr>
        <mc:AlternateContent>
          <mc:Choice Requires="wps">
            <w:drawing>
              <wp:anchor distT="4294967295" distB="4294967295" distL="114300" distR="114300" simplePos="0" relativeHeight="251715584" behindDoc="0" locked="0" layoutInCell="1" allowOverlap="1" wp14:anchorId="4CC286EC" wp14:editId="5DBEEF8A">
                <wp:simplePos x="0" y="0"/>
                <wp:positionH relativeFrom="page">
                  <wp:posOffset>2240280</wp:posOffset>
                </wp:positionH>
                <wp:positionV relativeFrom="page">
                  <wp:posOffset>899795</wp:posOffset>
                </wp:positionV>
                <wp:extent cx="5943600" cy="0"/>
                <wp:effectExtent l="0" t="0" r="19050" b="19050"/>
                <wp:wrapNone/>
                <wp:docPr id="401" name="Conector recto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CCE875" id="Conector recto 401" o:spid="_x0000_s1026" style="position:absolute;z-index:251715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76.4pt,70.85pt" to="644.4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" strokecolor="black [3200]" strokeweight=".5pt">
                <v:stroke joinstyle="miter"/>
                <o:lock v:ext="edit" shapetype="f"/>
                <w10:wrap anchorx="page" anchory="page"/>
              </v:line>
            </w:pict>
          </mc:Fallback>
        </mc:AlternateContent>
      </w:r>
    </w:p>
    <w:p w:rsidR="00B94714" w:rsidRPr="00B94714" w:rsidRDefault="00B94714" w:rsidP="00B94714">
      <w:pPr>
        <w:jc w:val="center"/>
        <w:rPr>
          <w:lang w:val="es-GT" w:eastAsia="ja-JP"/>
        </w:rPr>
      </w:pPr>
      <w:r>
        <w:rPr>
          <w:sz w:val="52"/>
          <w:lang w:val="es-GT" w:eastAsia="ja-JP"/>
        </w:rPr>
        <w:t xml:space="preserve">                 </w:t>
      </w:r>
      <w:bookmarkStart w:id="4" w:name="android"/>
      <w:r w:rsidRPr="00B94714">
        <w:rPr>
          <w:sz w:val="52"/>
          <w:lang w:val="es-GT" w:eastAsia="ja-JP"/>
        </w:rPr>
        <w:t>Android</w:t>
      </w:r>
      <w:bookmarkEnd w:id="4"/>
    </w:p>
    <w:p w:rsidR="00B94714" w:rsidRPr="00B94714" w:rsidRDefault="00B94714" w:rsidP="00B94714">
      <w:pPr>
        <w:rPr>
          <w:lang w:val="es-GT" w:eastAsia="ja-JP"/>
        </w:rPr>
      </w:pPr>
    </w:p>
    <w:p w:rsidR="00B94714" w:rsidRPr="00B94714" w:rsidRDefault="00B94714" w:rsidP="00B94714">
      <w:pPr>
        <w:rPr>
          <w:lang w:val="es-GT" w:eastAsia="ja-JP"/>
        </w:rPr>
      </w:pPr>
    </w:p>
    <w:p w:rsidR="00B94714" w:rsidRPr="00B94714" w:rsidRDefault="00B94714" w:rsidP="00B94714">
      <w:pPr>
        <w:rPr>
          <w:lang w:val="es-GT" w:eastAsia="ja-JP"/>
        </w:rPr>
      </w:pPr>
      <w:r w:rsidRPr="00B94714">
        <w:rPr>
          <w:lang w:val="es-GT" w:eastAsia="ja-JP"/>
        </w:rPr>
        <w:t>Android es un sistema operativo basado en el núcleo Linux. Fue diseñado principalmente para dispositivos móviles con pantalla táctil, como teléfonos inteligentes, tabletas y también para relojes inteligentes, televisores y automóviles. Inicialmente fue desarrollado por Android Inc., empresa que Google respaldó económicamente y más tarde, en 2005, compró.3​ Android fue presentado en 2007 junto la fundación del Open Handset Alliance (un consorcio de compañías de hardware, software y telecomunicaciones) para avanzar en los estándares abiertos de los dispositivos móviles.4​ El primer móvil con el sistema operativo Android fue el HTC Dream y se vendió en octubre de 2008.5​ Android es el sistema operativo móvil más utilizado del mundo, con una cuota de mercado superior al 80% al año 2017,</w:t>
      </w:r>
      <w:r>
        <w:rPr>
          <w:lang w:val="es-GT" w:eastAsia="ja-JP"/>
        </w:rPr>
        <w:t xml:space="preserve"> muy por encima de IOS.6​7​8​9​</w:t>
      </w:r>
    </w:p>
    <w:p w:rsidR="00B94714" w:rsidRPr="00B94714" w:rsidRDefault="00B94714" w:rsidP="00B94714">
      <w:pPr>
        <w:rPr>
          <w:lang w:val="es-GT" w:eastAsia="ja-JP"/>
        </w:rPr>
      </w:pPr>
      <w:r w:rsidRPr="00B94714">
        <w:rPr>
          <w:lang w:val="es-GT" w:eastAsia="ja-JP"/>
        </w:rPr>
        <w:t>El éxito del sistema operativo se ha convertido en objeto de litigios sobre patentes en el marco de las llamadas guerras de patentes entre las empresas de teléfonos inteligentes.10​11​ Según los documentos secretos filtrados en 2013 y 2014, el sistema operativo es uno de los objetivos de las agencias de i</w:t>
      </w:r>
      <w:r>
        <w:rPr>
          <w:lang w:val="es-GT" w:eastAsia="ja-JP"/>
        </w:rPr>
        <w:t>nteligencia internacionales.12​</w:t>
      </w:r>
    </w:p>
    <w:p w:rsidR="00B94714" w:rsidRPr="00B94714" w:rsidRDefault="00B94714" w:rsidP="00B94714">
      <w:pPr>
        <w:rPr>
          <w:lang w:val="es-GT" w:eastAsia="ja-JP"/>
        </w:rPr>
      </w:pPr>
      <w:r w:rsidRPr="00B94714">
        <w:rPr>
          <w:lang w:val="es-GT" w:eastAsia="ja-JP"/>
        </w:rPr>
        <w:t>La versión básica de Android es conocida como Android</w:t>
      </w:r>
      <w:r>
        <w:rPr>
          <w:lang w:val="es-GT" w:eastAsia="ja-JP"/>
        </w:rPr>
        <w:t xml:space="preserve"> Open Source Project (AOSP).13​</w:t>
      </w:r>
    </w:p>
    <w:p w:rsidR="00B94714" w:rsidRPr="00B94714" w:rsidRDefault="00B94714" w:rsidP="00B94714">
      <w:pPr>
        <w:rPr>
          <w:lang w:val="es-GT" w:eastAsia="ja-JP"/>
        </w:rPr>
      </w:pPr>
      <w:r w:rsidRPr="00B94714">
        <w:rPr>
          <w:lang w:val="es-GT" w:eastAsia="ja-JP"/>
        </w:rPr>
        <w:t xml:space="preserve">El 25 de junio de 2014 en la Conferencia de Desarrolladores Google I/O, Google mostró una evolución de la marca Android, con el fin de unificar tanto el hardware como el </w:t>
      </w:r>
      <w:r>
        <w:rPr>
          <w:lang w:val="es-GT" w:eastAsia="ja-JP"/>
        </w:rPr>
        <w:t>software y ampliar mercados.</w:t>
      </w:r>
    </w:p>
    <w:p w:rsidR="00B94714" w:rsidRDefault="00B94714" w:rsidP="00B94714">
      <w:pPr>
        <w:rPr>
          <w:lang w:val="es-GT" w:eastAsia="ja-JP"/>
        </w:rPr>
      </w:pPr>
      <w:r w:rsidRPr="00B94714">
        <w:rPr>
          <w:lang w:val="es-GT" w:eastAsia="ja-JP"/>
        </w:rPr>
        <w:t>El 17 de mayo de 2017, se presentó Android Go. Una versión más ligera del sistema operativo para ayudar a que la mitad del mundo sin smartphone consiga uno en menos de cinco años. Incluye versiones especiales de sus aplicaciones donde el consumo de datos se reduce al máximo.</w:t>
      </w:r>
    </w:p>
    <w:p w:rsidR="00B94714" w:rsidRDefault="00B94714" w:rsidP="00B94714">
      <w:pPr>
        <w:rPr>
          <w:lang w:val="es-GT" w:eastAsia="ja-JP"/>
        </w:rPr>
      </w:pPr>
    </w:p>
    <w:p w:rsidR="00B94714" w:rsidRPr="00B94714" w:rsidRDefault="00B94714" w:rsidP="00B94714">
      <w:pPr>
        <w:rPr>
          <w:lang w:val="es-GT" w:eastAsia="ja-JP"/>
        </w:rPr>
      </w:pPr>
    </w:p>
    <w:p w:rsidR="00B94714" w:rsidRPr="00B94714" w:rsidRDefault="00B94714" w:rsidP="00B94714">
      <w:pPr>
        <w:rPr>
          <w:lang w:val="es-GT" w:eastAsia="ja-JP"/>
        </w:rPr>
      </w:pPr>
    </w:p>
    <w:p w:rsidR="00B94714" w:rsidRDefault="00B94714" w:rsidP="00B94714">
      <w:pPr>
        <w:rPr>
          <w:lang w:val="es-GT" w:eastAsia="ja-JP"/>
        </w:rPr>
      </w:pPr>
    </w:p>
    <w:p w:rsidR="00B94714" w:rsidRDefault="00C00076" w:rsidP="00B94714">
      <w:pPr>
        <w:rPr>
          <w:lang w:val="es-GT" w:eastAsia="ja-JP"/>
        </w:rPr>
      </w:pPr>
      <w:r>
        <w:rPr>
          <w:noProof/>
          <w:lang w:val="es-GT" w:eastAsia="es-GT"/>
        </w:rPr>
        <w:lastRenderedPageBreak/>
        <mc:AlternateContent>
          <mc:Choice Requires="wps">
            <w:drawing>
              <wp:anchor distT="4294967295" distB="4294967295" distL="114300" distR="114300" simplePos="0" relativeHeight="251717632" behindDoc="0" locked="0" layoutInCell="1" allowOverlap="1" wp14:anchorId="412DC398" wp14:editId="13B57C42">
                <wp:simplePos x="0" y="0"/>
                <wp:positionH relativeFrom="page">
                  <wp:posOffset>2299335</wp:posOffset>
                </wp:positionH>
                <wp:positionV relativeFrom="page">
                  <wp:posOffset>899795</wp:posOffset>
                </wp:positionV>
                <wp:extent cx="5943600" cy="0"/>
                <wp:effectExtent l="0" t="0" r="19050" b="19050"/>
                <wp:wrapNone/>
                <wp:docPr id="402" name="Conector recto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D997D7B" id="Conector recto 402" o:spid="_x0000_s1026" style="position:absolute;z-index:251717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81.05pt,70.85pt" to="649.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" strokecolor="black [3200]" strokeweight=".5pt">
                <v:stroke joinstyle="miter"/>
                <o:lock v:ext="edit" shapetype="f"/>
                <w10:wrap anchorx="page" anchory="page"/>
              </v:line>
            </w:pict>
          </mc:Fallback>
        </mc:AlternateContent>
      </w:r>
    </w:p>
    <w:p w:rsidR="00B94714" w:rsidRDefault="00B94714" w:rsidP="00B94714">
      <w:pPr>
        <w:rPr>
          <w:lang w:val="es-GT" w:eastAsia="ja-JP"/>
        </w:rPr>
      </w:pPr>
      <w:r>
        <w:rPr>
          <w:noProof/>
          <w:lang w:val="es-GT" w:eastAsia="es-GT"/>
        </w:rPr>
        <mc:AlternateContent>
          <mc:Choice Requires="wps">
            <w:drawing>
              <wp:anchor distT="0" distB="0" distL="114300" distR="114300" simplePos="0" relativeHeight="251670528" behindDoc="1" locked="0" layoutInCell="1" allowOverlap="1" wp14:anchorId="56C311E8" wp14:editId="1492CF52">
                <wp:simplePos x="0" y="0"/>
                <wp:positionH relativeFrom="column">
                  <wp:posOffset>600075</wp:posOffset>
                </wp:positionH>
                <wp:positionV relativeFrom="paragraph">
                  <wp:posOffset>-228600</wp:posOffset>
                </wp:positionV>
                <wp:extent cx="6044540" cy="890649"/>
                <wp:effectExtent l="0" t="0" r="13970" b="24130"/>
                <wp:wrapNone/>
                <wp:docPr id="22" name="Recortar rectángulo de esquina diagonal 22"/>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BC9DBD" id="Recortar rectángulo de esquina diagonal 22" o:spid="_x0000_s1026" style="position:absolute;margin-left:47.25pt;margin-top:-18pt;width:475.95pt;height:70.1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r>
        <w:rPr>
          <w:lang w:val="es-GT" w:eastAsia="ja-JP"/>
        </w:rPr>
        <w:t xml:space="preserve">                                                                               </w:t>
      </w:r>
      <w:bookmarkStart w:id="5" w:name="ios"/>
      <w:r>
        <w:rPr>
          <w:lang w:val="es-GT" w:eastAsia="ja-JP"/>
        </w:rPr>
        <w:t xml:space="preserve"> </w:t>
      </w:r>
      <w:r w:rsidRPr="00B94714">
        <w:rPr>
          <w:sz w:val="56"/>
          <w:lang w:val="es-GT" w:eastAsia="ja-JP"/>
        </w:rPr>
        <w:t>IOS</w:t>
      </w:r>
      <w:bookmarkEnd w:id="5"/>
    </w:p>
    <w:p w:rsidR="00B94714" w:rsidRPr="00B94714" w:rsidRDefault="00B94714" w:rsidP="00B94714">
      <w:pPr>
        <w:rPr>
          <w:lang w:val="es-GT" w:eastAsia="ja-JP"/>
        </w:rPr>
      </w:pPr>
      <w:r w:rsidRPr="00B94714">
        <w:rPr>
          <w:lang w:val="es-GT" w:eastAsia="ja-JP"/>
        </w:rPr>
        <w:t xml:space="preserve">iOS es un sistema operativo móvil de la multinacional Apple Inc. Originalmente desarrollado para el iPhone (iPhone OS), después se ha usado en dispositivos como el iPod touch y el iPad. No permite la instalación </w:t>
      </w:r>
      <w:r>
        <w:rPr>
          <w:lang w:val="es-GT" w:eastAsia="ja-JP"/>
        </w:rPr>
        <w:t>de iOS en hardware de terceros.</w:t>
      </w:r>
    </w:p>
    <w:p w:rsidR="00B94714" w:rsidRPr="00B94714" w:rsidRDefault="00B94714" w:rsidP="00B94714">
      <w:pPr>
        <w:rPr>
          <w:lang w:val="es-GT" w:eastAsia="ja-JP"/>
        </w:rPr>
      </w:pPr>
      <w:r w:rsidRPr="00B94714">
        <w:rPr>
          <w:lang w:val="es-GT" w:eastAsia="ja-JP"/>
        </w:rPr>
        <w:t>Actualmente es el segundo sistema operativo móvil más utilizado del mundo, detrás de Android, con una cuota de mercado de entre 10-15% al año 2017. La última versión del sistema operativo es el iOS 11, aparecida en el mes de septiembre del 2017, disponible en dispositivos con procesadores 64-bits (</w:t>
      </w:r>
      <w:r>
        <w:rPr>
          <w:lang w:val="es-GT" w:eastAsia="ja-JP"/>
        </w:rPr>
        <w:t>desde el IPhone 5S en adelante.</w:t>
      </w:r>
    </w:p>
    <w:p w:rsidR="00B94714" w:rsidRPr="00B94714" w:rsidRDefault="00B94714" w:rsidP="00B94714">
      <w:pPr>
        <w:rPr>
          <w:lang w:val="es-GT" w:eastAsia="ja-JP"/>
        </w:rPr>
      </w:pPr>
      <w:r w:rsidRPr="00B94714">
        <w:rPr>
          <w:lang w:val="es-GT" w:eastAsia="ja-JP"/>
        </w:rPr>
        <w:t>Los elementos de control consisten de deslizadores, interruptores y botones. La respuesta a las órdenes del usuario es inmediata y provee una interfaz fluida. La interacción con el sistema operativo incluye gestos como deslices, toques, pellizcos, los cuales tienen definiciones diferentes dependiendo del contexto de la interfaz. Se utilizan acelerómetros internos para hacer que algunas aplicaciones respondan a sacudir el dispositivo (por ejemplo, para el comando deshacer) o rotarlo en tres dimensiones (un resultado común es cambiar de modo vert</w:t>
      </w:r>
      <w:r>
        <w:rPr>
          <w:lang w:val="es-GT" w:eastAsia="ja-JP"/>
        </w:rPr>
        <w:t>ical al apaisado u horizontal).</w:t>
      </w:r>
    </w:p>
    <w:p w:rsidR="00B94714" w:rsidRPr="00B94714" w:rsidRDefault="00B94714" w:rsidP="00B94714">
      <w:pPr>
        <w:rPr>
          <w:lang w:val="es-GT" w:eastAsia="ja-JP"/>
        </w:rPr>
      </w:pPr>
      <w:r w:rsidRPr="00B94714">
        <w:rPr>
          <w:lang w:val="es-GT" w:eastAsia="ja-JP"/>
        </w:rPr>
        <w:t>En el marco de las filtraciones acerca de los programas de vigilancia mundial de 2013-2014 de Edward Snowden, Der Spiegel publicó que la NSA estadounidense tiene grupos de trabajo dedicados a descifrar los sistemas de seguridad de iOS; además tiene pequeños programas conocidos como scripts que permiten a la agencia vigilar a los usuarios de las distintas versiones del sistema iOS su geolocalización, notas de voz, fotos y otras aplicaciones como Google Earth,</w:t>
      </w:r>
      <w:r>
        <w:rPr>
          <w:lang w:val="es-GT" w:eastAsia="ja-JP"/>
        </w:rPr>
        <w:t xml:space="preserve"> Facebook o Yahoo! Messenger.2​</w:t>
      </w:r>
    </w:p>
    <w:p w:rsidR="00B94714" w:rsidRDefault="00B94714" w:rsidP="00B94714">
      <w:pPr>
        <w:rPr>
          <w:lang w:val="es-GT" w:eastAsia="ja-JP"/>
        </w:rPr>
      </w:pPr>
      <w:r w:rsidRPr="00B94714">
        <w:rPr>
          <w:lang w:val="es-GT" w:eastAsia="ja-JP"/>
        </w:rPr>
        <w:t>iOS se deriva de macOS, que a su vez está basado en Darwin BSD, y por lo tanto es un sistema operativo Tipo Unix. iOS cuenta con cuatro capas de abstracción: la capa del núcleo del sistema operativo, la capa de "Servicios Principales", la capa de "Medios" y la capa de "Cocoa Touch".</w:t>
      </w:r>
    </w:p>
    <w:p w:rsidR="00B94714" w:rsidRDefault="00B94714" w:rsidP="00B94714">
      <w:pPr>
        <w:rPr>
          <w:lang w:val="es-GT" w:eastAsia="ja-JP"/>
        </w:rPr>
      </w:pPr>
    </w:p>
    <w:p w:rsidR="00B94714" w:rsidRDefault="00B94714" w:rsidP="00B94714">
      <w:pPr>
        <w:rPr>
          <w:lang w:val="es-GT" w:eastAsia="ja-JP"/>
        </w:rPr>
      </w:pPr>
    </w:p>
    <w:p w:rsidR="00B94714" w:rsidRDefault="00B94714" w:rsidP="00B94714">
      <w:pPr>
        <w:rPr>
          <w:lang w:val="es-GT" w:eastAsia="ja-JP"/>
        </w:rPr>
      </w:pPr>
    </w:p>
    <w:p w:rsidR="00B94714" w:rsidRDefault="00B94714" w:rsidP="00B94714">
      <w:pPr>
        <w:rPr>
          <w:lang w:val="es-GT" w:eastAsia="ja-JP"/>
        </w:rPr>
      </w:pPr>
    </w:p>
    <w:p w:rsidR="00B94714" w:rsidRDefault="00C00076" w:rsidP="00B94714">
      <w:pPr>
        <w:rPr>
          <w:lang w:val="es-GT" w:eastAsia="ja-JP"/>
        </w:rPr>
      </w:pPr>
      <w:r>
        <w:rPr>
          <w:noProof/>
          <w:lang w:val="es-GT" w:eastAsia="es-GT"/>
        </w:rPr>
        <w:lastRenderedPageBreak/>
        <mc:AlternateContent>
          <mc:Choice Requires="wps">
            <w:drawing>
              <wp:anchor distT="4294967295" distB="4294967295" distL="114300" distR="114300" simplePos="0" relativeHeight="251719680" behindDoc="0" locked="0" layoutInCell="1" allowOverlap="1" wp14:anchorId="412DC398" wp14:editId="13B57C42">
                <wp:simplePos x="0" y="0"/>
                <wp:positionH relativeFrom="page">
                  <wp:posOffset>2289810</wp:posOffset>
                </wp:positionH>
                <wp:positionV relativeFrom="page">
                  <wp:posOffset>890270</wp:posOffset>
                </wp:positionV>
                <wp:extent cx="5943600" cy="0"/>
                <wp:effectExtent l="0" t="0" r="19050" b="19050"/>
                <wp:wrapNone/>
                <wp:docPr id="403" name="Conector recto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26C9F50" id="Conector recto 403" o:spid="_x0000_s1026" style="position:absolute;z-index:251719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80.3pt,70.1pt" to="648.3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" strokecolor="black [3200]" strokeweight=".5pt">
                <v:stroke joinstyle="miter"/>
                <o:lock v:ext="edit" shapetype="f"/>
                <w10:wrap anchorx="page" anchory="page"/>
              </v:line>
            </w:pict>
          </mc:Fallback>
        </mc:AlternateContent>
      </w:r>
    </w:p>
    <w:p w:rsidR="00B94714" w:rsidRDefault="00B94714" w:rsidP="00C35583">
      <w:pPr>
        <w:tabs>
          <w:tab w:val="right" w:pos="8838"/>
        </w:tabs>
        <w:rPr>
          <w:lang w:val="es-GT" w:eastAsia="ja-JP"/>
        </w:rPr>
      </w:pPr>
      <w:r>
        <w:rPr>
          <w:noProof/>
          <w:lang w:val="es-GT" w:eastAsia="es-GT"/>
        </w:rPr>
        <mc:AlternateContent>
          <mc:Choice Requires="wps">
            <w:drawing>
              <wp:anchor distT="0" distB="0" distL="114300" distR="114300" simplePos="0" relativeHeight="251672576" behindDoc="1" locked="0" layoutInCell="1" allowOverlap="1" wp14:anchorId="5D599AF5" wp14:editId="519A8DC8">
                <wp:simplePos x="0" y="0"/>
                <wp:positionH relativeFrom="column">
                  <wp:posOffset>619125</wp:posOffset>
                </wp:positionH>
                <wp:positionV relativeFrom="paragraph">
                  <wp:posOffset>-209550</wp:posOffset>
                </wp:positionV>
                <wp:extent cx="6044540" cy="890649"/>
                <wp:effectExtent l="0" t="0" r="13970" b="24130"/>
                <wp:wrapNone/>
                <wp:docPr id="23" name="Recortar rectángulo de esquina diagonal 23"/>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B3CF2" id="Recortar rectángulo de esquina diagonal 23" o:spid="_x0000_s1026" style="position:absolute;margin-left:48.75pt;margin-top:-16.5pt;width:475.95pt;height:70.1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r>
        <w:rPr>
          <w:lang w:val="es-GT" w:eastAsia="ja-JP"/>
        </w:rPr>
        <w:t xml:space="preserve">                                                                             </w:t>
      </w:r>
      <w:bookmarkStart w:id="6" w:name="firbase"/>
      <w:r w:rsidRPr="00B94714">
        <w:rPr>
          <w:sz w:val="52"/>
          <w:lang w:val="es-GT" w:eastAsia="ja-JP"/>
        </w:rPr>
        <w:t>Firebase</w:t>
      </w:r>
      <w:bookmarkEnd w:id="6"/>
      <w:r w:rsidR="00C35583">
        <w:rPr>
          <w:sz w:val="52"/>
          <w:lang w:val="es-GT" w:eastAsia="ja-JP"/>
        </w:rPr>
        <w:tab/>
      </w:r>
    </w:p>
    <w:p w:rsidR="00B94714" w:rsidRDefault="00B94714" w:rsidP="00B94714">
      <w:pPr>
        <w:rPr>
          <w:lang w:val="es-GT" w:eastAsia="ja-JP"/>
        </w:rPr>
      </w:pPr>
    </w:p>
    <w:p w:rsidR="00B94714" w:rsidRDefault="00B94714" w:rsidP="00B94714">
      <w:pPr>
        <w:tabs>
          <w:tab w:val="left" w:pos="1365"/>
        </w:tabs>
        <w:rPr>
          <w:lang w:val="es-GT" w:eastAsia="ja-JP"/>
        </w:rPr>
      </w:pPr>
      <w:r>
        <w:rPr>
          <w:lang w:val="es-GT" w:eastAsia="ja-JP"/>
        </w:rPr>
        <w:tab/>
      </w:r>
      <w:r w:rsidRPr="00B94714">
        <w:rPr>
          <w:lang w:val="es-GT" w:eastAsia="ja-JP"/>
        </w:rPr>
        <w:t>Firebase es una plataforma para el desarrollo de aplicaciones web y aplicaciones móviles desarrollada por James Tamplin y Andrew Lee en 2011 y adquirida por Google en 2014</w:t>
      </w:r>
      <w:r>
        <w:rPr>
          <w:lang w:val="es-GT" w:eastAsia="ja-JP"/>
        </w:rPr>
        <w:t>.</w:t>
      </w:r>
    </w:p>
    <w:p w:rsidR="00931F97" w:rsidRDefault="00931F97" w:rsidP="00B94714">
      <w:pPr>
        <w:tabs>
          <w:tab w:val="left" w:pos="1365"/>
        </w:tabs>
        <w:rPr>
          <w:lang w:val="es-GT" w:eastAsia="ja-JP"/>
        </w:rPr>
      </w:pPr>
    </w:p>
    <w:p w:rsidR="00B94714" w:rsidRPr="00931F97" w:rsidRDefault="00B94714" w:rsidP="00931F97">
      <w:pPr>
        <w:tabs>
          <w:tab w:val="left" w:pos="1365"/>
        </w:tabs>
        <w:jc w:val="center"/>
        <w:rPr>
          <w:sz w:val="32"/>
          <w:lang w:val="es-GT" w:eastAsia="ja-JP"/>
        </w:rPr>
      </w:pPr>
      <w:r w:rsidRPr="00931F97">
        <w:rPr>
          <w:sz w:val="32"/>
          <w:lang w:val="es-GT" w:eastAsia="ja-JP"/>
        </w:rPr>
        <w:t>Servicios</w:t>
      </w:r>
    </w:p>
    <w:p w:rsidR="00B94714" w:rsidRPr="00931F97" w:rsidRDefault="00B94714" w:rsidP="00B94714">
      <w:pPr>
        <w:tabs>
          <w:tab w:val="left" w:pos="1365"/>
        </w:tabs>
        <w:rPr>
          <w:sz w:val="28"/>
          <w:lang w:val="es-GT" w:eastAsia="ja-JP"/>
        </w:rPr>
      </w:pPr>
      <w:r w:rsidRPr="00931F97">
        <w:rPr>
          <w:sz w:val="28"/>
          <w:lang w:val="es-GT" w:eastAsia="ja-JP"/>
        </w:rPr>
        <w:t>Analytics</w:t>
      </w:r>
    </w:p>
    <w:p w:rsidR="00931F97" w:rsidRDefault="00931F97" w:rsidP="00B94714">
      <w:pPr>
        <w:tabs>
          <w:tab w:val="left" w:pos="1365"/>
        </w:tabs>
        <w:rPr>
          <w:lang w:val="es-GT" w:eastAsia="ja-JP"/>
        </w:rPr>
      </w:pPr>
      <w:r>
        <w:rPr>
          <w:lang w:val="es-GT" w:eastAsia="ja-JP"/>
        </w:rPr>
        <w:t>Firebase Analytics</w:t>
      </w:r>
    </w:p>
    <w:p w:rsidR="00B94714" w:rsidRPr="00B94714" w:rsidRDefault="00B94714" w:rsidP="00B94714">
      <w:pPr>
        <w:tabs>
          <w:tab w:val="left" w:pos="1365"/>
        </w:tabs>
        <w:rPr>
          <w:lang w:val="es-GT" w:eastAsia="ja-JP"/>
        </w:rPr>
      </w:pPr>
      <w:r w:rsidRPr="00B94714">
        <w:rPr>
          <w:lang w:val="es-GT" w:eastAsia="ja-JP"/>
        </w:rPr>
        <w:t>Firebase Analytics es una aplicación gratuita que proporciona una visión profunda sobre el uso de la aplicaci</w:t>
      </w:r>
      <w:r w:rsidR="00931F97">
        <w:rPr>
          <w:lang w:val="es-GT" w:eastAsia="ja-JP"/>
        </w:rPr>
        <w:t>ón por parte de los usuarios.9​</w:t>
      </w:r>
    </w:p>
    <w:p w:rsidR="00B94714" w:rsidRPr="00931F97" w:rsidRDefault="00B94714" w:rsidP="00B94714">
      <w:pPr>
        <w:tabs>
          <w:tab w:val="left" w:pos="1365"/>
        </w:tabs>
        <w:rPr>
          <w:sz w:val="28"/>
          <w:lang w:val="es-GT" w:eastAsia="ja-JP"/>
        </w:rPr>
      </w:pPr>
      <w:r w:rsidRPr="00931F97">
        <w:rPr>
          <w:sz w:val="28"/>
          <w:lang w:val="es-GT" w:eastAsia="ja-JP"/>
        </w:rPr>
        <w:t>Desarrollo</w:t>
      </w:r>
    </w:p>
    <w:p w:rsidR="00B94714" w:rsidRPr="00B94714" w:rsidRDefault="00B94714" w:rsidP="00B94714">
      <w:pPr>
        <w:tabs>
          <w:tab w:val="left" w:pos="1365"/>
        </w:tabs>
        <w:rPr>
          <w:lang w:val="es-GT" w:eastAsia="ja-JP"/>
        </w:rPr>
      </w:pPr>
      <w:r w:rsidRPr="00B94714">
        <w:rPr>
          <w:lang w:val="es-GT" w:eastAsia="ja-JP"/>
        </w:rPr>
        <w:t>Firebase Cloud Messaging</w:t>
      </w:r>
    </w:p>
    <w:p w:rsidR="00B94714" w:rsidRPr="00B94714" w:rsidRDefault="00B94714" w:rsidP="00B94714">
      <w:pPr>
        <w:tabs>
          <w:tab w:val="left" w:pos="1365"/>
        </w:tabs>
        <w:rPr>
          <w:lang w:val="es-GT" w:eastAsia="ja-JP"/>
        </w:rPr>
      </w:pPr>
      <w:r w:rsidRPr="00B94714">
        <w:rPr>
          <w:lang w:val="es-GT" w:eastAsia="ja-JP"/>
        </w:rPr>
        <w:t>Antiguamente conocido como Google Cloud Messaging (GCM), Firebase Cloud Messaging (FCM) es una plataforma para mensajes y notificaciones para Android, iOS, y aplicaciones web que actualmente puede ser usada de forma gratuita.10​</w:t>
      </w:r>
    </w:p>
    <w:p w:rsidR="00B94714" w:rsidRPr="00B94714" w:rsidRDefault="00B94714" w:rsidP="00B94714">
      <w:pPr>
        <w:tabs>
          <w:tab w:val="left" w:pos="1365"/>
        </w:tabs>
        <w:rPr>
          <w:lang w:val="es-GT" w:eastAsia="ja-JP"/>
        </w:rPr>
      </w:pPr>
    </w:p>
    <w:p w:rsidR="00B94714" w:rsidRPr="00931F97" w:rsidRDefault="00B94714" w:rsidP="00B94714">
      <w:pPr>
        <w:tabs>
          <w:tab w:val="left" w:pos="1365"/>
        </w:tabs>
        <w:rPr>
          <w:sz w:val="28"/>
          <w:lang w:val="es-GT" w:eastAsia="ja-JP"/>
        </w:rPr>
      </w:pPr>
      <w:r w:rsidRPr="00931F97">
        <w:rPr>
          <w:sz w:val="28"/>
          <w:lang w:val="es-GT" w:eastAsia="ja-JP"/>
        </w:rPr>
        <w:t>Firebase Auth</w:t>
      </w:r>
    </w:p>
    <w:p w:rsidR="00B94714" w:rsidRPr="00B94714" w:rsidRDefault="00B94714" w:rsidP="00B94714">
      <w:pPr>
        <w:tabs>
          <w:tab w:val="left" w:pos="1365"/>
        </w:tabs>
        <w:rPr>
          <w:lang w:val="es-GT" w:eastAsia="ja-JP"/>
        </w:rPr>
      </w:pPr>
      <w:r w:rsidRPr="00B94714">
        <w:rPr>
          <w:lang w:val="es-GT" w:eastAsia="ja-JP"/>
        </w:rPr>
        <w:t>Firebase Auth es un servicio que puede autenticar los usuarios utilizando únicamente código del lado del cliente. Incluye la autenticación mediante Facebook, GitHub, Twitter y Google. Además, incluye un sistema de administración del usuario por el cual los desarrolladores pueden habilitar la autenticación de usuarios con email y contraseña que se almacenarán en Firebase.11​</w:t>
      </w:r>
    </w:p>
    <w:p w:rsidR="00B94714" w:rsidRDefault="00B94714" w:rsidP="00B94714">
      <w:pPr>
        <w:tabs>
          <w:tab w:val="left" w:pos="1365"/>
        </w:tabs>
        <w:rPr>
          <w:lang w:val="es-GT" w:eastAsia="ja-JP"/>
        </w:rPr>
      </w:pPr>
    </w:p>
    <w:p w:rsidR="00931F97" w:rsidRDefault="00931F97" w:rsidP="00B94714">
      <w:pPr>
        <w:tabs>
          <w:tab w:val="left" w:pos="1365"/>
        </w:tabs>
        <w:rPr>
          <w:lang w:val="es-GT" w:eastAsia="ja-JP"/>
        </w:rPr>
      </w:pPr>
    </w:p>
    <w:p w:rsidR="00931F97" w:rsidRPr="00B94714" w:rsidRDefault="00C00076" w:rsidP="00B94714">
      <w:pPr>
        <w:tabs>
          <w:tab w:val="left" w:pos="1365"/>
        </w:tabs>
        <w:rPr>
          <w:lang w:val="es-GT" w:eastAsia="ja-JP"/>
        </w:rPr>
      </w:pPr>
      <w:r>
        <w:rPr>
          <w:noProof/>
          <w:lang w:val="es-GT" w:eastAsia="es-GT"/>
        </w:rPr>
        <w:lastRenderedPageBreak/>
        <mc:AlternateContent>
          <mc:Choice Requires="wps">
            <w:drawing>
              <wp:anchor distT="4294967295" distB="4294967295" distL="114300" distR="114300" simplePos="0" relativeHeight="251721728" behindDoc="0" locked="0" layoutInCell="1" allowOverlap="1" wp14:anchorId="412DC398" wp14:editId="13B57C42">
                <wp:simplePos x="0" y="0"/>
                <wp:positionH relativeFrom="page">
                  <wp:posOffset>2051685</wp:posOffset>
                </wp:positionH>
                <wp:positionV relativeFrom="page">
                  <wp:posOffset>899795</wp:posOffset>
                </wp:positionV>
                <wp:extent cx="5943600" cy="0"/>
                <wp:effectExtent l="0" t="0" r="19050" b="19050"/>
                <wp:wrapNone/>
                <wp:docPr id="404" name="Conector recto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BDA8CE" id="Conector recto 404" o:spid="_x0000_s1026" style="position:absolute;z-index:2517217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61.55pt,70.85pt" to="629.5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" strokecolor="black [3200]" strokeweight=".5pt">
                <v:stroke joinstyle="miter"/>
                <o:lock v:ext="edit" shapetype="f"/>
                <w10:wrap anchorx="page" anchory="page"/>
              </v:line>
            </w:pict>
          </mc:Fallback>
        </mc:AlternateContent>
      </w:r>
    </w:p>
    <w:p w:rsidR="00B94714" w:rsidRPr="00931F97" w:rsidRDefault="00B94714" w:rsidP="00B94714">
      <w:pPr>
        <w:tabs>
          <w:tab w:val="left" w:pos="1365"/>
        </w:tabs>
        <w:rPr>
          <w:sz w:val="28"/>
          <w:lang w:val="es-GT" w:eastAsia="ja-JP"/>
        </w:rPr>
      </w:pPr>
      <w:r w:rsidRPr="00931F97">
        <w:rPr>
          <w:sz w:val="28"/>
          <w:lang w:val="es-GT" w:eastAsia="ja-JP"/>
        </w:rPr>
        <w:t>Realtime Database</w:t>
      </w:r>
    </w:p>
    <w:p w:rsidR="00B94714" w:rsidRPr="00B94714" w:rsidRDefault="00B94714" w:rsidP="00B94714">
      <w:pPr>
        <w:tabs>
          <w:tab w:val="left" w:pos="1365"/>
        </w:tabs>
        <w:rPr>
          <w:lang w:val="es-GT" w:eastAsia="ja-JP"/>
        </w:rPr>
      </w:pPr>
      <w:r w:rsidRPr="00B94714">
        <w:rPr>
          <w:lang w:val="es-GT" w:eastAsia="ja-JP"/>
        </w:rPr>
        <w:t>Firebase proporciona una base de datos en tiempo real y back-end. El servicio proporciona a los desarrolladores de aplicaciones una API que permite que la información de las aplicaciones sea sincronizada y almacenada en la nube de Firebase.12​13​ La compañía habilita integración con aplicaciones Android, iOS, Javascript, Java, Objective-C, Swift y Node.js. La base de datos es también accesible a través de una REST API e integración para varios sistemas de Javascript como AngularJS, React, Ember.js y Backbone.js.14​. La REST API utiliza el protocolo SSE (del inglés Server-Sent Events), el cual es una API para crear conexiones de HTTP para recibir notificaciones push de un servidor</w:t>
      </w:r>
    </w:p>
    <w:p w:rsidR="00B94714" w:rsidRPr="00B94714" w:rsidRDefault="00B94714" w:rsidP="00B94714">
      <w:pPr>
        <w:tabs>
          <w:tab w:val="left" w:pos="1365"/>
        </w:tabs>
        <w:rPr>
          <w:lang w:val="es-GT" w:eastAsia="ja-JP"/>
        </w:rPr>
      </w:pPr>
    </w:p>
    <w:p w:rsidR="00B94714" w:rsidRPr="00931F97" w:rsidRDefault="00B94714" w:rsidP="00B94714">
      <w:pPr>
        <w:tabs>
          <w:tab w:val="left" w:pos="1365"/>
        </w:tabs>
        <w:rPr>
          <w:sz w:val="28"/>
          <w:lang w:val="es-GT" w:eastAsia="ja-JP"/>
        </w:rPr>
      </w:pPr>
      <w:r w:rsidRPr="00931F97">
        <w:rPr>
          <w:sz w:val="28"/>
          <w:lang w:val="es-GT" w:eastAsia="ja-JP"/>
        </w:rPr>
        <w:t>Firebase Storage</w:t>
      </w:r>
    </w:p>
    <w:p w:rsidR="00B94714" w:rsidRPr="00B94714" w:rsidRDefault="00B94714" w:rsidP="00B94714">
      <w:pPr>
        <w:tabs>
          <w:tab w:val="left" w:pos="1365"/>
        </w:tabs>
        <w:rPr>
          <w:lang w:val="es-GT" w:eastAsia="ja-JP"/>
        </w:rPr>
      </w:pPr>
      <w:r w:rsidRPr="00B94714">
        <w:rPr>
          <w:lang w:val="es-GT" w:eastAsia="ja-JP"/>
        </w:rPr>
        <w:t>Firebase Storage proporciona cargas y descargas seguras de archivos para aplicaciones Firebase, sin importar la calidad de la red. El desarrollador lo puede utilizar para almacenar imágenes, audio, vídeo, o cualquier otro contenido generado por el usuario. Firebase Storage se basa en el almacenamiento de Google Cloud Storage.15​</w:t>
      </w:r>
    </w:p>
    <w:p w:rsidR="00B94714" w:rsidRPr="00B94714" w:rsidRDefault="00B94714" w:rsidP="00B94714">
      <w:pPr>
        <w:tabs>
          <w:tab w:val="left" w:pos="1365"/>
        </w:tabs>
        <w:rPr>
          <w:lang w:val="es-GT" w:eastAsia="ja-JP"/>
        </w:rPr>
      </w:pPr>
    </w:p>
    <w:p w:rsidR="00B94714" w:rsidRPr="00931F97" w:rsidRDefault="00B94714" w:rsidP="00B94714">
      <w:pPr>
        <w:tabs>
          <w:tab w:val="left" w:pos="1365"/>
        </w:tabs>
        <w:rPr>
          <w:sz w:val="28"/>
          <w:lang w:val="es-GT" w:eastAsia="ja-JP"/>
        </w:rPr>
      </w:pPr>
      <w:r w:rsidRPr="00931F97">
        <w:rPr>
          <w:sz w:val="28"/>
          <w:lang w:val="es-GT" w:eastAsia="ja-JP"/>
        </w:rPr>
        <w:t>Firebase Firestore</w:t>
      </w:r>
    </w:p>
    <w:p w:rsidR="00B94714" w:rsidRDefault="00B94714" w:rsidP="00B94714">
      <w:pPr>
        <w:tabs>
          <w:tab w:val="left" w:pos="1365"/>
        </w:tabs>
        <w:rPr>
          <w:lang w:val="es-GT" w:eastAsia="ja-JP"/>
        </w:rPr>
      </w:pPr>
      <w:r w:rsidRPr="00B94714">
        <w:rPr>
          <w:lang w:val="es-GT" w:eastAsia="ja-JP"/>
        </w:rPr>
        <w:t>Firebase Firestore es un servicio derivado de Google Cloud Platform, adaptado a la plataforma de Firebase. Al igual que Realtime Database, es una base de datos NoSQL, aunque presenta diversas diferencias. Se organiza en forma de documentos agrupados en colecciones, y en ellos se pueden incluir tanto campos de diversos tipos (cadenas de texto, números, puntos geográficos, referencias a la propia base de datos, arrays, booleanos, marcas de tiempo, e incluso objetos propios) como otras subcolecciones.</w:t>
      </w:r>
    </w:p>
    <w:p w:rsidR="00931F97" w:rsidRDefault="00931F97" w:rsidP="00B94714">
      <w:pPr>
        <w:tabs>
          <w:tab w:val="left" w:pos="1365"/>
        </w:tabs>
        <w:rPr>
          <w:lang w:val="es-GT" w:eastAsia="ja-JP"/>
        </w:rPr>
      </w:pPr>
    </w:p>
    <w:p w:rsidR="00931F97" w:rsidRDefault="00931F97" w:rsidP="00B94714">
      <w:pPr>
        <w:tabs>
          <w:tab w:val="left" w:pos="1365"/>
        </w:tabs>
        <w:rPr>
          <w:lang w:val="es-GT" w:eastAsia="ja-JP"/>
        </w:rPr>
      </w:pPr>
    </w:p>
    <w:p w:rsidR="00931F97" w:rsidRDefault="00931F97" w:rsidP="00B94714">
      <w:pPr>
        <w:tabs>
          <w:tab w:val="left" w:pos="1365"/>
        </w:tabs>
        <w:rPr>
          <w:lang w:val="es-GT" w:eastAsia="ja-JP"/>
        </w:rPr>
      </w:pPr>
    </w:p>
    <w:p w:rsidR="00C35583" w:rsidRDefault="00C35583" w:rsidP="00B94714">
      <w:pPr>
        <w:tabs>
          <w:tab w:val="left" w:pos="1365"/>
        </w:tabs>
        <w:rPr>
          <w:lang w:val="es-GT" w:eastAsia="ja-JP"/>
        </w:rPr>
      </w:pPr>
    </w:p>
    <w:p w:rsidR="00C35583" w:rsidRDefault="00C35583" w:rsidP="00B94714">
      <w:pPr>
        <w:tabs>
          <w:tab w:val="left" w:pos="1365"/>
        </w:tabs>
        <w:rPr>
          <w:lang w:val="es-GT" w:eastAsia="ja-JP"/>
        </w:rPr>
      </w:pPr>
    </w:p>
    <w:p w:rsidR="00C35583" w:rsidRDefault="00C00076" w:rsidP="00B94714">
      <w:pPr>
        <w:tabs>
          <w:tab w:val="left" w:pos="1365"/>
        </w:tabs>
        <w:rPr>
          <w:lang w:val="es-GT" w:eastAsia="ja-JP"/>
        </w:rPr>
      </w:pPr>
      <w:r>
        <w:rPr>
          <w:noProof/>
          <w:lang w:val="es-GT" w:eastAsia="es-GT"/>
        </w:rPr>
        <w:lastRenderedPageBreak/>
        <mc:AlternateContent>
          <mc:Choice Requires="wps">
            <w:drawing>
              <wp:anchor distT="4294967295" distB="4294967295" distL="114300" distR="114300" simplePos="0" relativeHeight="251723776" behindDoc="0" locked="0" layoutInCell="1" allowOverlap="1" wp14:anchorId="412DC398" wp14:editId="13B57C42">
                <wp:simplePos x="0" y="0"/>
                <wp:positionH relativeFrom="page">
                  <wp:posOffset>2337435</wp:posOffset>
                </wp:positionH>
                <wp:positionV relativeFrom="page">
                  <wp:posOffset>899795</wp:posOffset>
                </wp:positionV>
                <wp:extent cx="5943600" cy="0"/>
                <wp:effectExtent l="0" t="0" r="19050" b="19050"/>
                <wp:wrapNone/>
                <wp:docPr id="405" name="Conector recto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4B37EC" id="Conector recto 405" o:spid="_x0000_s1026" style="position:absolute;z-index:251723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84.05pt,70.85pt" to="652.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" strokecolor="black [3200]" strokeweight=".5pt">
                <v:stroke joinstyle="miter"/>
                <o:lock v:ext="edit" shapetype="f"/>
                <w10:wrap anchorx="page" anchory="page"/>
              </v:line>
            </w:pict>
          </mc:Fallback>
        </mc:AlternateContent>
      </w:r>
    </w:p>
    <w:p w:rsidR="00C35583" w:rsidRDefault="00C35583" w:rsidP="00B94714">
      <w:pPr>
        <w:tabs>
          <w:tab w:val="left" w:pos="1365"/>
        </w:tabs>
        <w:rPr>
          <w:lang w:val="es-GT" w:eastAsia="ja-JP"/>
        </w:rPr>
      </w:pPr>
    </w:p>
    <w:p w:rsidR="00C35583" w:rsidRPr="00C35583" w:rsidRDefault="00C35583" w:rsidP="00C35583">
      <w:pPr>
        <w:rPr>
          <w:lang w:val="es-GT" w:eastAsia="ja-JP"/>
        </w:rPr>
      </w:pPr>
    </w:p>
    <w:p w:rsidR="00C35583" w:rsidRPr="00C35583" w:rsidRDefault="00C35583" w:rsidP="00C35583">
      <w:pPr>
        <w:rPr>
          <w:lang w:val="es-GT" w:eastAsia="ja-JP"/>
        </w:rPr>
      </w:pPr>
    </w:p>
    <w:p w:rsidR="00C35583" w:rsidRDefault="00C35583" w:rsidP="00C35583">
      <w:pPr>
        <w:rPr>
          <w:lang w:val="es-GT" w:eastAsia="ja-JP"/>
        </w:rPr>
      </w:pPr>
      <w:r>
        <w:rPr>
          <w:noProof/>
          <w:lang w:val="es-GT" w:eastAsia="es-GT"/>
        </w:rPr>
        <mc:AlternateContent>
          <mc:Choice Requires="wps">
            <w:drawing>
              <wp:anchor distT="0" distB="0" distL="114300" distR="114300" simplePos="0" relativeHeight="251674624" behindDoc="1" locked="0" layoutInCell="1" allowOverlap="1" wp14:anchorId="3C3224D1" wp14:editId="6ABB2CE1">
                <wp:simplePos x="0" y="0"/>
                <wp:positionH relativeFrom="column">
                  <wp:posOffset>-66675</wp:posOffset>
                </wp:positionH>
                <wp:positionV relativeFrom="paragraph">
                  <wp:posOffset>63500</wp:posOffset>
                </wp:positionV>
                <wp:extent cx="6044540" cy="890649"/>
                <wp:effectExtent l="0" t="0" r="13970" b="24130"/>
                <wp:wrapNone/>
                <wp:docPr id="24" name="Recortar rectángulo de esquina diagonal 24"/>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23F6D3" id="Recortar rectángulo de esquina diagonal 24" o:spid="_x0000_s1026" style="position:absolute;margin-left:-5.25pt;margin-top:5pt;width:475.95pt;height:70.1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p>
    <w:p w:rsidR="00C35583" w:rsidRDefault="00C35583" w:rsidP="00C35583">
      <w:pPr>
        <w:ind w:firstLine="720"/>
        <w:rPr>
          <w:sz w:val="48"/>
          <w:lang w:val="es-GT" w:eastAsia="ja-JP"/>
        </w:rPr>
      </w:pPr>
      <w:r>
        <w:rPr>
          <w:sz w:val="48"/>
          <w:lang w:val="es-GT" w:eastAsia="ja-JP"/>
        </w:rPr>
        <w:t xml:space="preserve">              </w:t>
      </w:r>
      <w:bookmarkStart w:id="7" w:name="recomendaciones"/>
      <w:r>
        <w:rPr>
          <w:sz w:val="48"/>
          <w:lang w:val="es-GT" w:eastAsia="ja-JP"/>
        </w:rPr>
        <w:t xml:space="preserve"> </w:t>
      </w:r>
      <w:r w:rsidRPr="00C35583">
        <w:rPr>
          <w:sz w:val="48"/>
          <w:lang w:val="es-GT" w:eastAsia="ja-JP"/>
        </w:rPr>
        <w:t>Recomendaciones</w:t>
      </w:r>
      <w:bookmarkEnd w:id="7"/>
    </w:p>
    <w:p w:rsidR="00C35583" w:rsidRDefault="00C35583" w:rsidP="00C35583">
      <w:pPr>
        <w:rPr>
          <w:lang w:val="es-GT" w:eastAsia="ja-JP"/>
        </w:rPr>
      </w:pPr>
    </w:p>
    <w:p w:rsidR="007739EF" w:rsidRDefault="007739EF" w:rsidP="00C35583">
      <w:pPr>
        <w:rPr>
          <w:lang w:val="es-GT" w:eastAsia="ja-JP"/>
        </w:rPr>
      </w:pPr>
    </w:p>
    <w:p w:rsidR="00762622" w:rsidRPr="00762622" w:rsidRDefault="00762622" w:rsidP="007739EF">
      <w:pPr>
        <w:jc w:val="center"/>
        <w:rPr>
          <w:lang w:val="es-GT" w:eastAsia="ja-JP"/>
        </w:rPr>
      </w:pPr>
      <w:r>
        <w:rPr>
          <w:lang w:val="es-GT" w:eastAsia="ja-JP"/>
        </w:rPr>
        <w:t>Es recomendable que en el moment</w:t>
      </w:r>
      <w:r w:rsidR="007739EF">
        <w:rPr>
          <w:lang w:val="es-GT" w:eastAsia="ja-JP"/>
        </w:rPr>
        <w:t xml:space="preserve">o de instalar un programa se sigan los pasos necesarios para evitar la </w:t>
      </w:r>
      <w:r w:rsidR="00C370C1">
        <w:rPr>
          <w:lang w:val="es-GT" w:eastAsia="ja-JP"/>
        </w:rPr>
        <w:t>pérdida</w:t>
      </w:r>
      <w:bookmarkStart w:id="8" w:name="_GoBack"/>
      <w:bookmarkEnd w:id="8"/>
      <w:r w:rsidR="007739EF">
        <w:rPr>
          <w:lang w:val="es-GT" w:eastAsia="ja-JP"/>
        </w:rPr>
        <w:t xml:space="preserve"> del material o el mal funcionamiento del programa.</w:t>
      </w:r>
    </w:p>
    <w:p w:rsidR="00C35583" w:rsidRDefault="00C35583" w:rsidP="00C35583">
      <w:pPr>
        <w:tabs>
          <w:tab w:val="left" w:pos="3525"/>
        </w:tabs>
        <w:rPr>
          <w:sz w:val="24"/>
          <w:lang w:val="es-GT" w:eastAsia="ja-JP"/>
        </w:rPr>
      </w:pPr>
      <w:r>
        <w:rPr>
          <w:sz w:val="48"/>
          <w:lang w:val="es-GT" w:eastAsia="ja-JP"/>
        </w:rPr>
        <w:tab/>
      </w: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35583" w:rsidP="00C35583">
      <w:pPr>
        <w:tabs>
          <w:tab w:val="left" w:pos="3525"/>
        </w:tabs>
        <w:rPr>
          <w:sz w:val="24"/>
          <w:lang w:val="es-GT" w:eastAsia="ja-JP"/>
        </w:rPr>
      </w:pPr>
    </w:p>
    <w:p w:rsidR="00C35583" w:rsidRDefault="00C00076" w:rsidP="00C35583">
      <w:pPr>
        <w:tabs>
          <w:tab w:val="left" w:pos="3525"/>
        </w:tabs>
        <w:rPr>
          <w:sz w:val="24"/>
          <w:lang w:val="es-GT" w:eastAsia="ja-JP"/>
        </w:rPr>
      </w:pPr>
      <w:r>
        <w:rPr>
          <w:noProof/>
          <w:lang w:val="es-GT" w:eastAsia="es-GT"/>
        </w:rPr>
        <mc:AlternateContent>
          <mc:Choice Requires="wps">
            <w:drawing>
              <wp:anchor distT="4294967295" distB="4294967295" distL="114300" distR="114300" simplePos="0" relativeHeight="251725824" behindDoc="0" locked="0" layoutInCell="1" allowOverlap="1" wp14:anchorId="412DC398" wp14:editId="13B57C42">
                <wp:simplePos x="0" y="0"/>
                <wp:positionH relativeFrom="page">
                  <wp:posOffset>2032635</wp:posOffset>
                </wp:positionH>
                <wp:positionV relativeFrom="page">
                  <wp:posOffset>890270</wp:posOffset>
                </wp:positionV>
                <wp:extent cx="5943600" cy="0"/>
                <wp:effectExtent l="0" t="0" r="19050" b="19050"/>
                <wp:wrapNone/>
                <wp:docPr id="406" name="Conector recto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09B173" id="Conector recto 406" o:spid="_x0000_s1026" style="position:absolute;z-index:2517258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60.05pt,70.1pt" to="628.0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" strokecolor="black [3200]" strokeweight=".5pt">
                <v:stroke joinstyle="miter"/>
                <o:lock v:ext="edit" shapetype="f"/>
                <w10:wrap anchorx="page" anchory="page"/>
              </v:line>
            </w:pict>
          </mc:Fallback>
        </mc:AlternateContent>
      </w:r>
    </w:p>
    <w:p w:rsidR="00C35583" w:rsidRDefault="00C35583" w:rsidP="00C35583">
      <w:pPr>
        <w:tabs>
          <w:tab w:val="left" w:pos="3525"/>
        </w:tabs>
        <w:rPr>
          <w:sz w:val="24"/>
          <w:lang w:val="es-GT" w:eastAsia="ja-JP"/>
        </w:rPr>
      </w:pPr>
    </w:p>
    <w:p w:rsidR="00B76DE4" w:rsidRDefault="00B76DE4" w:rsidP="00C35583">
      <w:pPr>
        <w:tabs>
          <w:tab w:val="left" w:pos="3525"/>
        </w:tabs>
        <w:rPr>
          <w:sz w:val="24"/>
          <w:lang w:val="es-GT" w:eastAsia="ja-JP"/>
        </w:rPr>
      </w:pPr>
    </w:p>
    <w:p w:rsidR="00B76DE4" w:rsidRDefault="00B76DE4" w:rsidP="00C35583">
      <w:pPr>
        <w:tabs>
          <w:tab w:val="left" w:pos="3525"/>
        </w:tabs>
        <w:rPr>
          <w:sz w:val="24"/>
          <w:lang w:val="es-GT" w:eastAsia="ja-JP"/>
        </w:rPr>
      </w:pPr>
    </w:p>
    <w:p w:rsidR="00B76DE4" w:rsidRDefault="00B76DE4" w:rsidP="00C35583">
      <w:pPr>
        <w:tabs>
          <w:tab w:val="left" w:pos="3525"/>
        </w:tabs>
        <w:rPr>
          <w:sz w:val="24"/>
          <w:lang w:val="es-GT" w:eastAsia="ja-JP"/>
        </w:rPr>
      </w:pPr>
      <w:r>
        <w:rPr>
          <w:noProof/>
          <w:lang w:val="es-GT" w:eastAsia="es-GT"/>
        </w:rPr>
        <mc:AlternateContent>
          <mc:Choice Requires="wps">
            <w:drawing>
              <wp:anchor distT="0" distB="0" distL="114300" distR="114300" simplePos="0" relativeHeight="251727872" behindDoc="1" locked="0" layoutInCell="1" allowOverlap="1" wp14:anchorId="0728EFCD" wp14:editId="48844218">
                <wp:simplePos x="0" y="0"/>
                <wp:positionH relativeFrom="column">
                  <wp:posOffset>0</wp:posOffset>
                </wp:positionH>
                <wp:positionV relativeFrom="paragraph">
                  <wp:posOffset>200660</wp:posOffset>
                </wp:positionV>
                <wp:extent cx="6044540" cy="890649"/>
                <wp:effectExtent l="0" t="0" r="13970" b="24130"/>
                <wp:wrapNone/>
                <wp:docPr id="407" name="Recortar rectángulo de esquina diagonal 407"/>
                <wp:cNvGraphicFramePr/>
                <a:graphic xmlns:a="http://schemas.openxmlformats.org/drawingml/2006/main">
                  <a:graphicData uri="http://schemas.microsoft.com/office/word/2010/wordprocessingShape">
                    <wps:wsp>
                      <wps:cNvSpPr/>
                      <wps:spPr>
                        <a:xfrm>
                          <a:off x="0" y="0"/>
                          <a:ext cx="6044540" cy="890649"/>
                        </a:xfrm>
                        <a:prstGeom prst="snip2Diag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1FE445" id="Recortar rectángulo de esquina diagonal 407" o:spid="_x0000_s1026" style="position:absolute;margin-left:0;margin-top:15.8pt;width:475.95pt;height:70.15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44540,89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" path="m,l5896096,r148444,148444l6044540,890649r,l148444,890649,,742205,,xe" fillcolor="#d8d8d8 [2732]" strokecolor="#f2f2f2 [3052]" strokeweight="1pt">
                <v:stroke joinstyle="miter"/>
                <v:path arrowok="t" o:connecttype="custom" o:connectlocs="0,0;5896096,0;6044540,148444;6044540,890649;6044540,890649;148444,890649;0,742205;0,0" o:connectangles="0,0,0,0,0,0,0,0"/>
              </v:shape>
            </w:pict>
          </mc:Fallback>
        </mc:AlternateContent>
      </w:r>
    </w:p>
    <w:p w:rsidR="00B76DE4" w:rsidRPr="00B76DE4" w:rsidRDefault="00B76DE4" w:rsidP="00B76DE4">
      <w:pPr>
        <w:tabs>
          <w:tab w:val="left" w:pos="3525"/>
        </w:tabs>
        <w:jc w:val="center"/>
        <w:rPr>
          <w:sz w:val="48"/>
          <w:lang w:val="es-GT" w:eastAsia="ja-JP"/>
        </w:rPr>
      </w:pPr>
      <w:bookmarkStart w:id="9" w:name="infografias"/>
      <w:r w:rsidRPr="00B76DE4">
        <w:rPr>
          <w:sz w:val="48"/>
          <w:lang w:val="es-GT" w:eastAsia="ja-JP"/>
        </w:rPr>
        <w:t>Infografías</w:t>
      </w:r>
    </w:p>
    <w:bookmarkEnd w:id="9"/>
    <w:p w:rsidR="00B76DE4" w:rsidRDefault="00B76DE4" w:rsidP="00C35583">
      <w:pPr>
        <w:tabs>
          <w:tab w:val="left" w:pos="3525"/>
        </w:tabs>
        <w:rPr>
          <w:sz w:val="24"/>
          <w:lang w:val="es-GT" w:eastAsia="ja-JP"/>
        </w:rPr>
      </w:pPr>
    </w:p>
    <w:p w:rsidR="00B76DE4" w:rsidRDefault="00B76DE4" w:rsidP="00C35583">
      <w:pPr>
        <w:tabs>
          <w:tab w:val="left" w:pos="3525"/>
        </w:tabs>
        <w:rPr>
          <w:sz w:val="24"/>
          <w:lang w:val="es-GT" w:eastAsia="ja-JP"/>
        </w:rPr>
      </w:pPr>
    </w:p>
    <w:p w:rsidR="00B76DE4" w:rsidRPr="00B76DE4" w:rsidRDefault="00B76DE4" w:rsidP="00B76DE4">
      <w:pPr>
        <w:tabs>
          <w:tab w:val="left" w:pos="3525"/>
        </w:tabs>
        <w:jc w:val="center"/>
        <w:rPr>
          <w:color w:val="000000" w:themeColor="text1"/>
          <w:sz w:val="24"/>
          <w:lang w:val="es-GT" w:eastAsia="ja-JP"/>
        </w:rPr>
      </w:pPr>
      <w:hyperlink r:id="rId10" w:history="1">
        <w:r w:rsidRPr="00B76DE4">
          <w:rPr>
            <w:rStyle w:val="Hipervnculo"/>
            <w:color w:val="000000" w:themeColor="text1"/>
            <w:sz w:val="24"/>
            <w:u w:val="none"/>
            <w:lang w:val="es-GT" w:eastAsia="ja-JP"/>
          </w:rPr>
          <w:t>www.es.wikipedia.org</w:t>
        </w:r>
      </w:hyperlink>
    </w:p>
    <w:p w:rsidR="00B76DE4" w:rsidRPr="007739EF" w:rsidRDefault="007739EF" w:rsidP="00B76DE4">
      <w:pPr>
        <w:tabs>
          <w:tab w:val="left" w:pos="3525"/>
        </w:tabs>
        <w:jc w:val="center"/>
        <w:rPr>
          <w:color w:val="000000" w:themeColor="text1"/>
          <w:sz w:val="24"/>
          <w:lang w:val="es-GT" w:eastAsia="ja-JP"/>
        </w:rPr>
      </w:pPr>
      <w:hyperlink r:id="rId11" w:history="1">
        <w:r w:rsidRPr="007739EF">
          <w:rPr>
            <w:rStyle w:val="Hipervnculo"/>
            <w:color w:val="000000" w:themeColor="text1"/>
            <w:sz w:val="24"/>
            <w:u w:val="none"/>
            <w:lang w:val="es-GT" w:eastAsia="ja-JP"/>
          </w:rPr>
          <w:t>www.phonegapspain.com</w:t>
        </w:r>
      </w:hyperlink>
    </w:p>
    <w:p w:rsidR="00B76DE4" w:rsidRPr="00C35583" w:rsidRDefault="00B76DE4" w:rsidP="00B76DE4">
      <w:pPr>
        <w:tabs>
          <w:tab w:val="left" w:pos="3525"/>
        </w:tabs>
        <w:jc w:val="center"/>
        <w:rPr>
          <w:sz w:val="24"/>
          <w:lang w:val="es-GT" w:eastAsia="ja-JP"/>
        </w:rPr>
      </w:pPr>
    </w:p>
    <w:sectPr w:rsidR="00B76DE4" w:rsidRPr="00C35583" w:rsidSect="008E7B19">
      <w:headerReference w:type="default" r:id="rId12"/>
      <w:footerReference w:type="default" r:id="rId13"/>
      <w:pgSz w:w="12240" w:h="15840" w:code="1"/>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66" w:rsidRDefault="008F3666" w:rsidP="005D7632">
      <w:pPr>
        <w:spacing w:after="0" w:line="240" w:lineRule="auto"/>
      </w:pPr>
      <w:r>
        <w:separator/>
      </w:r>
    </w:p>
  </w:endnote>
  <w:endnote w:type="continuationSeparator" w:id="0">
    <w:p w:rsidR="008F3666" w:rsidRDefault="008F3666"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77" w:rsidRDefault="00A567FE">
    <w:pPr>
      <w:pStyle w:val="Piedepgina"/>
    </w:pPr>
    <w:r>
      <w:rPr>
        <w:noProof/>
        <w:lang w:val="es-GT" w:eastAsia="es-GT"/>
      </w:rPr>
      <mc:AlternateContent>
        <mc:Choice Requires="wps">
          <w:drawing>
            <wp:anchor distT="4294967295" distB="4294967295" distL="114300" distR="114300" simplePos="0" relativeHeight="251661312" behindDoc="0" locked="0" layoutInCell="1" allowOverlap="1" wp14:anchorId="7798AFE2" wp14:editId="37A07161">
              <wp:simplePos x="0" y="0"/>
              <wp:positionH relativeFrom="page">
                <wp:posOffset>-663937</wp:posOffset>
              </wp:positionH>
              <wp:positionV relativeFrom="page">
                <wp:posOffset>9674786</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011DD4C"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52.3pt,761.8pt" to="415.7pt,7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" strokecolor="black [3200]" strokeweight=".5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66" w:rsidRDefault="008F3666" w:rsidP="005D7632">
      <w:pPr>
        <w:spacing w:after="0" w:line="240" w:lineRule="auto"/>
      </w:pPr>
      <w:r>
        <w:separator/>
      </w:r>
    </w:p>
  </w:footnote>
  <w:footnote w:type="continuationSeparator" w:id="0">
    <w:p w:rsidR="008F3666" w:rsidRDefault="008F3666"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022357"/>
      <w:docPartObj>
        <w:docPartGallery w:val="Page Numbers (Top of Page)"/>
        <w:docPartUnique/>
      </w:docPartObj>
    </w:sdtPr>
    <w:sdtContent>
      <w:p w:rsidR="00C00076" w:rsidRDefault="00C00076">
        <w:pPr>
          <w:pStyle w:val="Encabezado"/>
        </w:pPr>
        <w:r>
          <w:rPr>
            <w:noProof/>
            <w:lang w:val="es-GT" w:eastAsia="es-GT"/>
          </w:rPr>
          <mc:AlternateContent>
            <mc:Choice Requires="wps">
              <w:drawing>
                <wp:anchor distT="0" distB="0" distL="114300" distR="114300" simplePos="0" relativeHeight="251663360" behindDoc="0" locked="0" layoutInCell="0" allowOverlap="1">
                  <wp:simplePos x="0" y="0"/>
                  <wp:positionH relativeFrom="margin">
                    <wp:align>center</wp:align>
                  </wp:positionH>
                  <wp:positionV relativeFrom="topMargin">
                    <wp:align>center</wp:align>
                  </wp:positionV>
                  <wp:extent cx="626745" cy="626745"/>
                  <wp:effectExtent l="0" t="0" r="20955" b="2095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dk1"/>
                          </a:fillRef>
                          <a:effectRef idx="1">
                            <a:schemeClr val="dk1"/>
                          </a:effectRef>
                          <a:fontRef idx="minor">
                            <a:schemeClr val="lt1"/>
                          </a:fontRef>
                        </wps:style>
                        <wps:txbx>
                          <w:txbxContent>
                            <w:p w:rsidR="00C00076" w:rsidRDefault="00C00076">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sidR="00C370C1" w:rsidRPr="00C370C1">
                                <w:rPr>
                                  <w:b/>
                                  <w:bCs/>
                                  <w:noProof/>
                                  <w:color w:val="FFFFFF" w:themeColor="background1"/>
                                  <w:sz w:val="32"/>
                                  <w:szCs w:val="32"/>
                                  <w:lang w:val="es-ES"/>
                                </w:rPr>
                                <w:t>17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6" style="position:absolute;margin-left:0;margin-top:0;width:49.35pt;height:49.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" o:allowincell="f" fillcolor="black [3200]" strokecolor="white [3201]" strokeweight="1.5pt">
                  <v:stroke joinstyle="miter"/>
                  <v:textbox>
                    <w:txbxContent>
                      <w:p w:rsidR="00C00076" w:rsidRDefault="00C00076">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sidR="00C370C1" w:rsidRPr="00C370C1">
                          <w:rPr>
                            <w:b/>
                            <w:bCs/>
                            <w:noProof/>
                            <w:color w:val="FFFFFF" w:themeColor="background1"/>
                            <w:sz w:val="32"/>
                            <w:szCs w:val="32"/>
                            <w:lang w:val="es-ES"/>
                          </w:rPr>
                          <w:t>17</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7BA9"/>
    <w:multiLevelType w:val="hybridMultilevel"/>
    <w:tmpl w:val="B4EEA77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nsid w:val="1A9B5963"/>
    <w:multiLevelType w:val="hybridMultilevel"/>
    <w:tmpl w:val="C84CB69A"/>
    <w:lvl w:ilvl="0" w:tplc="60C87666">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169D6"/>
    <w:multiLevelType w:val="hybridMultilevel"/>
    <w:tmpl w:val="1A98B0C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19"/>
    <w:rsid w:val="00054B1E"/>
    <w:rsid w:val="00067C15"/>
    <w:rsid w:val="00067F99"/>
    <w:rsid w:val="000A1E87"/>
    <w:rsid w:val="000A1F67"/>
    <w:rsid w:val="000A2F59"/>
    <w:rsid w:val="00105274"/>
    <w:rsid w:val="00113042"/>
    <w:rsid w:val="001303DF"/>
    <w:rsid w:val="00144363"/>
    <w:rsid w:val="00150D59"/>
    <w:rsid w:val="0016766E"/>
    <w:rsid w:val="001951FB"/>
    <w:rsid w:val="001C2D5E"/>
    <w:rsid w:val="001E73C2"/>
    <w:rsid w:val="001F650F"/>
    <w:rsid w:val="0021564D"/>
    <w:rsid w:val="00246376"/>
    <w:rsid w:val="0026660B"/>
    <w:rsid w:val="00286846"/>
    <w:rsid w:val="002B1618"/>
    <w:rsid w:val="002B3C72"/>
    <w:rsid w:val="002C28B4"/>
    <w:rsid w:val="002C67AD"/>
    <w:rsid w:val="002D7336"/>
    <w:rsid w:val="0033452D"/>
    <w:rsid w:val="00337CC0"/>
    <w:rsid w:val="00372C39"/>
    <w:rsid w:val="00376011"/>
    <w:rsid w:val="00382662"/>
    <w:rsid w:val="003C03D6"/>
    <w:rsid w:val="003C44C4"/>
    <w:rsid w:val="003E1E96"/>
    <w:rsid w:val="003F1A3B"/>
    <w:rsid w:val="004064E8"/>
    <w:rsid w:val="00414B47"/>
    <w:rsid w:val="00446C5F"/>
    <w:rsid w:val="004A1B38"/>
    <w:rsid w:val="004C5957"/>
    <w:rsid w:val="00555CCB"/>
    <w:rsid w:val="005930EB"/>
    <w:rsid w:val="005C2CAF"/>
    <w:rsid w:val="005D7632"/>
    <w:rsid w:val="005F306D"/>
    <w:rsid w:val="00605A0F"/>
    <w:rsid w:val="00613E78"/>
    <w:rsid w:val="00623B06"/>
    <w:rsid w:val="006D3BBA"/>
    <w:rsid w:val="006D5150"/>
    <w:rsid w:val="007111A4"/>
    <w:rsid w:val="00717257"/>
    <w:rsid w:val="00720322"/>
    <w:rsid w:val="00724751"/>
    <w:rsid w:val="007531C0"/>
    <w:rsid w:val="00762622"/>
    <w:rsid w:val="00770A3B"/>
    <w:rsid w:val="007739EF"/>
    <w:rsid w:val="007743F3"/>
    <w:rsid w:val="00780912"/>
    <w:rsid w:val="00793F6A"/>
    <w:rsid w:val="00796E44"/>
    <w:rsid w:val="007C2719"/>
    <w:rsid w:val="007C28EC"/>
    <w:rsid w:val="007E3E60"/>
    <w:rsid w:val="007F2F12"/>
    <w:rsid w:val="008036EF"/>
    <w:rsid w:val="008102F5"/>
    <w:rsid w:val="008146A8"/>
    <w:rsid w:val="00817202"/>
    <w:rsid w:val="00850ED8"/>
    <w:rsid w:val="00856563"/>
    <w:rsid w:val="00863A88"/>
    <w:rsid w:val="008A7E25"/>
    <w:rsid w:val="008E7307"/>
    <w:rsid w:val="008E7B19"/>
    <w:rsid w:val="008F3666"/>
    <w:rsid w:val="008F6559"/>
    <w:rsid w:val="00906B72"/>
    <w:rsid w:val="00913E92"/>
    <w:rsid w:val="00931486"/>
    <w:rsid w:val="00931F97"/>
    <w:rsid w:val="009401E1"/>
    <w:rsid w:val="00981034"/>
    <w:rsid w:val="00986139"/>
    <w:rsid w:val="009962B5"/>
    <w:rsid w:val="009A51F7"/>
    <w:rsid w:val="009E6F89"/>
    <w:rsid w:val="00A16042"/>
    <w:rsid w:val="00A30D91"/>
    <w:rsid w:val="00A567FE"/>
    <w:rsid w:val="00A8186C"/>
    <w:rsid w:val="00AA5141"/>
    <w:rsid w:val="00AA588A"/>
    <w:rsid w:val="00AA6CF8"/>
    <w:rsid w:val="00AE7877"/>
    <w:rsid w:val="00AF2FCE"/>
    <w:rsid w:val="00AF48C9"/>
    <w:rsid w:val="00B059B7"/>
    <w:rsid w:val="00B06ED3"/>
    <w:rsid w:val="00B5249E"/>
    <w:rsid w:val="00B6300E"/>
    <w:rsid w:val="00B76DE4"/>
    <w:rsid w:val="00B82CBE"/>
    <w:rsid w:val="00B94714"/>
    <w:rsid w:val="00BA2407"/>
    <w:rsid w:val="00BB566E"/>
    <w:rsid w:val="00BD56E8"/>
    <w:rsid w:val="00BE0ECF"/>
    <w:rsid w:val="00C00076"/>
    <w:rsid w:val="00C332F1"/>
    <w:rsid w:val="00C35583"/>
    <w:rsid w:val="00C370C1"/>
    <w:rsid w:val="00C449F1"/>
    <w:rsid w:val="00C6479F"/>
    <w:rsid w:val="00C73B04"/>
    <w:rsid w:val="00C86BB9"/>
    <w:rsid w:val="00CB7F84"/>
    <w:rsid w:val="00CF6562"/>
    <w:rsid w:val="00D71433"/>
    <w:rsid w:val="00D74CB8"/>
    <w:rsid w:val="00D824F4"/>
    <w:rsid w:val="00D855F2"/>
    <w:rsid w:val="00D902AC"/>
    <w:rsid w:val="00DA3F83"/>
    <w:rsid w:val="00DB4FEB"/>
    <w:rsid w:val="00DE2B45"/>
    <w:rsid w:val="00DF6C02"/>
    <w:rsid w:val="00E509F3"/>
    <w:rsid w:val="00EC3A27"/>
    <w:rsid w:val="00ED56E7"/>
    <w:rsid w:val="00ED63EA"/>
    <w:rsid w:val="00EE0B5D"/>
    <w:rsid w:val="00EF205F"/>
    <w:rsid w:val="00F015AF"/>
    <w:rsid w:val="00F329D4"/>
    <w:rsid w:val="00F416D5"/>
    <w:rsid w:val="00F465A1"/>
    <w:rsid w:val="00F81FF8"/>
    <w:rsid w:val="00FC65FA"/>
    <w:rsid w:val="00FE0F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85FF2"/>
  <w15:docId w15:val="{A9A1C119-4693-424D-AE95-603D9991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paragraph" w:styleId="Ttulo3">
    <w:name w:val="heading 3"/>
    <w:basedOn w:val="Normal"/>
    <w:next w:val="Normal"/>
    <w:link w:val="Ttulo3Car"/>
    <w:uiPriority w:val="9"/>
    <w:semiHidden/>
    <w:unhideWhenUsed/>
    <w:qFormat/>
    <w:rsid w:val="008146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947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 w:type="character" w:customStyle="1" w:styleId="Ttulo3Car">
    <w:name w:val="Título 3 Car"/>
    <w:basedOn w:val="Fuentedeprrafopredeter"/>
    <w:link w:val="Ttulo3"/>
    <w:uiPriority w:val="9"/>
    <w:semiHidden/>
    <w:rsid w:val="008146A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947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523">
      <w:bodyDiv w:val="1"/>
      <w:marLeft w:val="0"/>
      <w:marRight w:val="0"/>
      <w:marTop w:val="0"/>
      <w:marBottom w:val="0"/>
      <w:divBdr>
        <w:top w:val="none" w:sz="0" w:space="0" w:color="auto"/>
        <w:left w:val="none" w:sz="0" w:space="0" w:color="auto"/>
        <w:bottom w:val="none" w:sz="0" w:space="0" w:color="auto"/>
        <w:right w:val="none" w:sz="0" w:space="0" w:color="auto"/>
      </w:divBdr>
      <w:divsChild>
        <w:div w:id="673147855">
          <w:marLeft w:val="0"/>
          <w:marRight w:val="0"/>
          <w:marTop w:val="0"/>
          <w:marBottom w:val="0"/>
          <w:divBdr>
            <w:top w:val="none" w:sz="0" w:space="0" w:color="auto"/>
            <w:left w:val="none" w:sz="0" w:space="0" w:color="auto"/>
            <w:bottom w:val="none" w:sz="0" w:space="0" w:color="auto"/>
            <w:right w:val="none" w:sz="0" w:space="0" w:color="auto"/>
          </w:divBdr>
          <w:divsChild>
            <w:div w:id="490483703">
              <w:marLeft w:val="0"/>
              <w:marRight w:val="0"/>
              <w:marTop w:val="0"/>
              <w:marBottom w:val="0"/>
              <w:divBdr>
                <w:top w:val="none" w:sz="0" w:space="0" w:color="auto"/>
                <w:left w:val="none" w:sz="0" w:space="0" w:color="auto"/>
                <w:bottom w:val="none" w:sz="0" w:space="0" w:color="auto"/>
                <w:right w:val="none" w:sz="0" w:space="0" w:color="auto"/>
              </w:divBdr>
              <w:divsChild>
                <w:div w:id="367532782">
                  <w:marLeft w:val="0"/>
                  <w:marRight w:val="0"/>
                  <w:marTop w:val="0"/>
                  <w:marBottom w:val="0"/>
                  <w:divBdr>
                    <w:top w:val="none" w:sz="0" w:space="0" w:color="auto"/>
                    <w:left w:val="none" w:sz="0" w:space="0" w:color="auto"/>
                    <w:bottom w:val="none" w:sz="0" w:space="0" w:color="auto"/>
                    <w:right w:val="none" w:sz="0" w:space="0" w:color="auto"/>
                  </w:divBdr>
                  <w:divsChild>
                    <w:div w:id="1189563902">
                      <w:marLeft w:val="0"/>
                      <w:marRight w:val="0"/>
                      <w:marTop w:val="0"/>
                      <w:marBottom w:val="0"/>
                      <w:divBdr>
                        <w:top w:val="none" w:sz="0" w:space="0" w:color="auto"/>
                        <w:left w:val="none" w:sz="0" w:space="0" w:color="auto"/>
                        <w:bottom w:val="none" w:sz="0" w:space="0" w:color="auto"/>
                        <w:right w:val="none" w:sz="0" w:space="0" w:color="auto"/>
                      </w:divBdr>
                      <w:divsChild>
                        <w:div w:id="1284194951">
                          <w:marLeft w:val="0"/>
                          <w:marRight w:val="0"/>
                          <w:marTop w:val="0"/>
                          <w:marBottom w:val="0"/>
                          <w:divBdr>
                            <w:top w:val="none" w:sz="0" w:space="0" w:color="auto"/>
                            <w:left w:val="none" w:sz="0" w:space="0" w:color="auto"/>
                            <w:bottom w:val="none" w:sz="0" w:space="0" w:color="auto"/>
                            <w:right w:val="none" w:sz="0" w:space="0" w:color="auto"/>
                          </w:divBdr>
                          <w:divsChild>
                            <w:div w:id="1265964973">
                              <w:marLeft w:val="0"/>
                              <w:marRight w:val="0"/>
                              <w:marTop w:val="0"/>
                              <w:marBottom w:val="0"/>
                              <w:divBdr>
                                <w:top w:val="none" w:sz="0" w:space="0" w:color="auto"/>
                                <w:left w:val="none" w:sz="0" w:space="0" w:color="auto"/>
                                <w:bottom w:val="none" w:sz="0" w:space="0" w:color="auto"/>
                                <w:right w:val="none" w:sz="0" w:space="0" w:color="auto"/>
                              </w:divBdr>
                              <w:divsChild>
                                <w:div w:id="409161809">
                                  <w:marLeft w:val="0"/>
                                  <w:marRight w:val="0"/>
                                  <w:marTop w:val="0"/>
                                  <w:marBottom w:val="0"/>
                                  <w:divBdr>
                                    <w:top w:val="none" w:sz="0" w:space="0" w:color="auto"/>
                                    <w:left w:val="none" w:sz="0" w:space="0" w:color="auto"/>
                                    <w:bottom w:val="none" w:sz="0" w:space="0" w:color="auto"/>
                                    <w:right w:val="none" w:sz="0" w:space="0" w:color="auto"/>
                                  </w:divBdr>
                                  <w:divsChild>
                                    <w:div w:id="408161495">
                                      <w:marLeft w:val="0"/>
                                      <w:marRight w:val="0"/>
                                      <w:marTop w:val="0"/>
                                      <w:marBottom w:val="0"/>
                                      <w:divBdr>
                                        <w:top w:val="none" w:sz="0" w:space="0" w:color="auto"/>
                                        <w:left w:val="none" w:sz="0" w:space="0" w:color="auto"/>
                                        <w:bottom w:val="none" w:sz="0" w:space="0" w:color="auto"/>
                                        <w:right w:val="none" w:sz="0" w:space="0" w:color="auto"/>
                                      </w:divBdr>
                                      <w:divsChild>
                                        <w:div w:id="2132821631">
                                          <w:marLeft w:val="0"/>
                                          <w:marRight w:val="0"/>
                                          <w:marTop w:val="0"/>
                                          <w:marBottom w:val="0"/>
                                          <w:divBdr>
                                            <w:top w:val="none" w:sz="0" w:space="0" w:color="auto"/>
                                            <w:left w:val="none" w:sz="0" w:space="0" w:color="auto"/>
                                            <w:bottom w:val="none" w:sz="0" w:space="0" w:color="auto"/>
                                            <w:right w:val="none" w:sz="0" w:space="0" w:color="auto"/>
                                          </w:divBdr>
                                          <w:divsChild>
                                            <w:div w:id="1821192859">
                                              <w:marLeft w:val="0"/>
                                              <w:marRight w:val="0"/>
                                              <w:marTop w:val="0"/>
                                              <w:marBottom w:val="0"/>
                                              <w:divBdr>
                                                <w:top w:val="none" w:sz="0" w:space="0" w:color="auto"/>
                                                <w:left w:val="none" w:sz="0" w:space="0" w:color="auto"/>
                                                <w:bottom w:val="none" w:sz="0" w:space="0" w:color="auto"/>
                                                <w:right w:val="none" w:sz="0" w:space="0" w:color="auto"/>
                                              </w:divBdr>
                                              <w:divsChild>
                                                <w:div w:id="374625092">
                                                  <w:marLeft w:val="0"/>
                                                  <w:marRight w:val="0"/>
                                                  <w:marTop w:val="0"/>
                                                  <w:marBottom w:val="0"/>
                                                  <w:divBdr>
                                                    <w:top w:val="none" w:sz="0" w:space="0" w:color="auto"/>
                                                    <w:left w:val="none" w:sz="0" w:space="0" w:color="auto"/>
                                                    <w:bottom w:val="none" w:sz="0" w:space="0" w:color="auto"/>
                                                    <w:right w:val="none" w:sz="0" w:space="0" w:color="auto"/>
                                                  </w:divBdr>
                                                  <w:divsChild>
                                                    <w:div w:id="129790904">
                                                      <w:marLeft w:val="0"/>
                                                      <w:marRight w:val="0"/>
                                                      <w:marTop w:val="0"/>
                                                      <w:marBottom w:val="0"/>
                                                      <w:divBdr>
                                                        <w:top w:val="none" w:sz="0" w:space="0" w:color="auto"/>
                                                        <w:left w:val="none" w:sz="0" w:space="0" w:color="auto"/>
                                                        <w:bottom w:val="none" w:sz="0" w:space="0" w:color="auto"/>
                                                        <w:right w:val="none" w:sz="0" w:space="0" w:color="auto"/>
                                                      </w:divBdr>
                                                      <w:divsChild>
                                                        <w:div w:id="8542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208211">
      <w:bodyDiv w:val="1"/>
      <w:marLeft w:val="0"/>
      <w:marRight w:val="0"/>
      <w:marTop w:val="0"/>
      <w:marBottom w:val="0"/>
      <w:divBdr>
        <w:top w:val="none" w:sz="0" w:space="0" w:color="auto"/>
        <w:left w:val="none" w:sz="0" w:space="0" w:color="auto"/>
        <w:bottom w:val="none" w:sz="0" w:space="0" w:color="auto"/>
        <w:right w:val="none" w:sz="0" w:space="0" w:color="auto"/>
      </w:divBdr>
    </w:div>
    <w:div w:id="427851391">
      <w:bodyDiv w:val="1"/>
      <w:marLeft w:val="0"/>
      <w:marRight w:val="0"/>
      <w:marTop w:val="0"/>
      <w:marBottom w:val="0"/>
      <w:divBdr>
        <w:top w:val="none" w:sz="0" w:space="0" w:color="auto"/>
        <w:left w:val="none" w:sz="0" w:space="0" w:color="auto"/>
        <w:bottom w:val="none" w:sz="0" w:space="0" w:color="auto"/>
        <w:right w:val="none" w:sz="0" w:space="0" w:color="auto"/>
      </w:divBdr>
    </w:div>
    <w:div w:id="1141574618">
      <w:bodyDiv w:val="1"/>
      <w:marLeft w:val="0"/>
      <w:marRight w:val="0"/>
      <w:marTop w:val="0"/>
      <w:marBottom w:val="0"/>
      <w:divBdr>
        <w:top w:val="none" w:sz="0" w:space="0" w:color="auto"/>
        <w:left w:val="none" w:sz="0" w:space="0" w:color="auto"/>
        <w:bottom w:val="none" w:sz="0" w:space="0" w:color="auto"/>
        <w:right w:val="none" w:sz="0" w:space="0" w:color="auto"/>
      </w:divBdr>
    </w:div>
    <w:div w:id="1173102609">
      <w:bodyDiv w:val="1"/>
      <w:marLeft w:val="0"/>
      <w:marRight w:val="0"/>
      <w:marTop w:val="0"/>
      <w:marBottom w:val="0"/>
      <w:divBdr>
        <w:top w:val="none" w:sz="0" w:space="0" w:color="auto"/>
        <w:left w:val="none" w:sz="0" w:space="0" w:color="auto"/>
        <w:bottom w:val="none" w:sz="0" w:space="0" w:color="auto"/>
        <w:right w:val="none" w:sz="0" w:space="0" w:color="auto"/>
      </w:divBdr>
    </w:div>
    <w:div w:id="1249147613">
      <w:bodyDiv w:val="1"/>
      <w:marLeft w:val="0"/>
      <w:marRight w:val="0"/>
      <w:marTop w:val="0"/>
      <w:marBottom w:val="0"/>
      <w:divBdr>
        <w:top w:val="none" w:sz="0" w:space="0" w:color="auto"/>
        <w:left w:val="none" w:sz="0" w:space="0" w:color="auto"/>
        <w:bottom w:val="none" w:sz="0" w:space="0" w:color="auto"/>
        <w:right w:val="none" w:sz="0" w:space="0" w:color="auto"/>
      </w:divBdr>
    </w:div>
    <w:div w:id="1561087934">
      <w:bodyDiv w:val="1"/>
      <w:marLeft w:val="0"/>
      <w:marRight w:val="0"/>
      <w:marTop w:val="0"/>
      <w:marBottom w:val="0"/>
      <w:divBdr>
        <w:top w:val="none" w:sz="0" w:space="0" w:color="auto"/>
        <w:left w:val="none" w:sz="0" w:space="0" w:color="auto"/>
        <w:bottom w:val="none" w:sz="0" w:space="0" w:color="auto"/>
        <w:right w:val="none" w:sz="0" w:space="0" w:color="auto"/>
      </w:divBdr>
    </w:div>
    <w:div w:id="1693678015">
      <w:bodyDiv w:val="1"/>
      <w:marLeft w:val="0"/>
      <w:marRight w:val="0"/>
      <w:marTop w:val="0"/>
      <w:marBottom w:val="0"/>
      <w:divBdr>
        <w:top w:val="none" w:sz="0" w:space="0" w:color="auto"/>
        <w:left w:val="none" w:sz="0" w:space="0" w:color="auto"/>
        <w:bottom w:val="none" w:sz="0" w:space="0" w:color="auto"/>
        <w:right w:val="none" w:sz="0" w:space="0" w:color="auto"/>
      </w:divBdr>
    </w:div>
    <w:div w:id="1943294482">
      <w:bodyDiv w:val="1"/>
      <w:marLeft w:val="0"/>
      <w:marRight w:val="0"/>
      <w:marTop w:val="0"/>
      <w:marBottom w:val="0"/>
      <w:divBdr>
        <w:top w:val="none" w:sz="0" w:space="0" w:color="auto"/>
        <w:left w:val="none" w:sz="0" w:space="0" w:color="auto"/>
        <w:bottom w:val="none" w:sz="0" w:space="0" w:color="auto"/>
        <w:right w:val="none" w:sz="0" w:space="0" w:color="auto"/>
      </w:divBdr>
      <w:divsChild>
        <w:div w:id="2130930732">
          <w:marLeft w:val="0"/>
          <w:marRight w:val="0"/>
          <w:marTop w:val="300"/>
          <w:marBottom w:val="300"/>
          <w:divBdr>
            <w:top w:val="single" w:sz="6" w:space="0" w:color="E5E5E5"/>
            <w:left w:val="single" w:sz="6" w:space="0" w:color="E5E5E5"/>
            <w:bottom w:val="single" w:sz="6" w:space="0" w:color="E5E5E5"/>
            <w:right w:val="single" w:sz="6" w:space="0" w:color="E5E5E5"/>
          </w:divBdr>
          <w:divsChild>
            <w:div w:id="1573273185">
              <w:marLeft w:val="0"/>
              <w:marRight w:val="0"/>
              <w:marTop w:val="0"/>
              <w:marBottom w:val="0"/>
              <w:divBdr>
                <w:top w:val="none" w:sz="0" w:space="0" w:color="auto"/>
                <w:left w:val="none" w:sz="0" w:space="0" w:color="auto"/>
                <w:bottom w:val="single" w:sz="6" w:space="0" w:color="E5E5E5"/>
                <w:right w:val="none" w:sz="0" w:space="0" w:color="auto"/>
              </w:divBdr>
            </w:div>
            <w:div w:id="795873038">
              <w:marLeft w:val="0"/>
              <w:marRight w:val="0"/>
              <w:marTop w:val="0"/>
              <w:marBottom w:val="0"/>
              <w:divBdr>
                <w:top w:val="none" w:sz="0" w:space="0" w:color="auto"/>
                <w:left w:val="none" w:sz="0" w:space="0" w:color="auto"/>
                <w:bottom w:val="none" w:sz="0" w:space="0" w:color="auto"/>
                <w:right w:val="none" w:sz="0" w:space="0" w:color="auto"/>
              </w:divBdr>
            </w:div>
            <w:div w:id="274989533">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onegapspai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s.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udiante\AppData\Roaming\Microsoft\Plantilla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0A95990F-975F-4964-9D19-550AA0FB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87</TotalTime>
  <Pages>1</Pages>
  <Words>3599</Words>
  <Characters>19796</Characters>
  <Application>Microsoft Office Word</Application>
  <DocSecurity>0</DocSecurity>
  <Lines>164</Lines>
  <Paragraphs>46</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keywords/>
  <cp:lastModifiedBy>estudiante</cp:lastModifiedBy>
  <cp:revision>14</cp:revision>
  <dcterms:created xsi:type="dcterms:W3CDTF">2018-04-12T15:05:00Z</dcterms:created>
  <dcterms:modified xsi:type="dcterms:W3CDTF">2018-04-12T16:32:00Z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